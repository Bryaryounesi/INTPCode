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شرح مسئله: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شما 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ک</w:t>
      </w:r>
      <w:r w:rsidRPr="00515F4C">
        <w:rPr>
          <w:sz w:val="32"/>
          <w:rtl/>
        </w:rPr>
        <w:t xml:space="preserve"> فا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ل</w:t>
      </w:r>
      <w:r w:rsidRPr="00515F4C">
        <w:rPr>
          <w:sz w:val="32"/>
          <w:rtl/>
        </w:rPr>
        <w:t xml:space="preserve"> </w:t>
      </w:r>
      <w:r w:rsidRPr="00515F4C">
        <w:rPr>
          <w:sz w:val="32"/>
        </w:rPr>
        <w:t>CSV</w:t>
      </w:r>
      <w:r w:rsidRPr="00515F4C">
        <w:rPr>
          <w:sz w:val="32"/>
          <w:rtl/>
        </w:rPr>
        <w:t xml:space="preserve"> به نام</w:t>
      </w:r>
      <w:r w:rsidRPr="00515F4C">
        <w:rPr>
          <w:sz w:val="32"/>
        </w:rPr>
        <w:t>students.csv</w:t>
      </w:r>
      <w:r w:rsidRPr="00515F4C">
        <w:rPr>
          <w:sz w:val="32"/>
          <w:rtl/>
        </w:rPr>
        <w:t xml:space="preserve"> دار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د</w:t>
      </w:r>
      <w:r w:rsidRPr="00515F4C">
        <w:rPr>
          <w:sz w:val="32"/>
          <w:rtl/>
        </w:rPr>
        <w:t xml:space="preserve"> که اطلاعات دانش‌آموزان 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ک</w:t>
      </w:r>
      <w:r w:rsidRPr="00515F4C">
        <w:rPr>
          <w:sz w:val="32"/>
          <w:rtl/>
        </w:rPr>
        <w:t xml:space="preserve"> کلاس در آن ذخ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ره</w:t>
      </w:r>
      <w:r w:rsidRPr="00515F4C">
        <w:rPr>
          <w:sz w:val="32"/>
          <w:rtl/>
        </w:rPr>
        <w:t xml:space="preserve"> شده است. 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ن</w:t>
      </w:r>
      <w:r w:rsidRPr="00515F4C">
        <w:rPr>
          <w:sz w:val="32"/>
          <w:rtl/>
        </w:rPr>
        <w:t xml:space="preserve"> فا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ل</w:t>
      </w:r>
      <w:r w:rsidRPr="00515F4C">
        <w:rPr>
          <w:sz w:val="32"/>
          <w:rtl/>
        </w:rPr>
        <w:t xml:space="preserve"> دارا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ستون‌ها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ز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ر</w:t>
      </w:r>
      <w:r w:rsidRPr="00515F4C">
        <w:rPr>
          <w:sz w:val="32"/>
          <w:rtl/>
        </w:rPr>
        <w:t xml:space="preserve"> است (ممکن است برخ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مقاد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ر</w:t>
      </w:r>
      <w:r w:rsidRPr="00515F4C">
        <w:rPr>
          <w:sz w:val="32"/>
          <w:rtl/>
        </w:rPr>
        <w:t xml:space="preserve"> خال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وجود داشته باشد):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 </w:t>
      </w:r>
      <w:r w:rsidRPr="00515F4C">
        <w:rPr>
          <w:sz w:val="32"/>
        </w:rPr>
        <w:t xml:space="preserve">student_id: </w:t>
      </w:r>
      <w:r w:rsidRPr="00515F4C">
        <w:rPr>
          <w:sz w:val="32"/>
          <w:rtl/>
        </w:rPr>
        <w:t>شماره دانش‌آموز</w:t>
      </w:r>
      <w:r w:rsidRPr="00515F4C">
        <w:rPr>
          <w:rFonts w:hint="cs"/>
          <w:sz w:val="32"/>
          <w:rtl/>
        </w:rPr>
        <w:t>ی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 </w:t>
      </w:r>
      <w:r w:rsidRPr="00515F4C">
        <w:rPr>
          <w:sz w:val="32"/>
        </w:rPr>
        <w:t xml:space="preserve">name: </w:t>
      </w:r>
      <w:r w:rsidRPr="00515F4C">
        <w:rPr>
          <w:sz w:val="32"/>
          <w:rtl/>
        </w:rPr>
        <w:t>نام دانش‌آموز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 </w:t>
      </w:r>
      <w:r w:rsidRPr="00515F4C">
        <w:rPr>
          <w:sz w:val="32"/>
        </w:rPr>
        <w:t xml:space="preserve">age: </w:t>
      </w:r>
      <w:r w:rsidRPr="00515F4C">
        <w:rPr>
          <w:sz w:val="32"/>
          <w:rtl/>
        </w:rPr>
        <w:t>سن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 </w:t>
      </w:r>
      <w:r w:rsidRPr="00515F4C">
        <w:rPr>
          <w:sz w:val="32"/>
        </w:rPr>
        <w:t xml:space="preserve">grade: </w:t>
      </w:r>
      <w:r w:rsidRPr="00515F4C">
        <w:rPr>
          <w:sz w:val="32"/>
          <w:rtl/>
        </w:rPr>
        <w:t>مقطع تحص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ل</w:t>
      </w:r>
      <w:r w:rsidRPr="00515F4C">
        <w:rPr>
          <w:rFonts w:hint="cs"/>
          <w:sz w:val="32"/>
          <w:rtl/>
        </w:rPr>
        <w:t>ی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 </w:t>
      </w:r>
      <w:r w:rsidRPr="00515F4C">
        <w:rPr>
          <w:sz w:val="32"/>
        </w:rPr>
        <w:t xml:space="preserve">math_score: </w:t>
      </w:r>
      <w:r w:rsidRPr="00515F4C">
        <w:rPr>
          <w:sz w:val="32"/>
          <w:rtl/>
        </w:rPr>
        <w:t>نمره ر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اض</w:t>
      </w:r>
      <w:r w:rsidRPr="00515F4C">
        <w:rPr>
          <w:rFonts w:hint="cs"/>
          <w:sz w:val="32"/>
          <w:rtl/>
        </w:rPr>
        <w:t>ی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 </w:t>
      </w:r>
      <w:r w:rsidRPr="00515F4C">
        <w:rPr>
          <w:sz w:val="32"/>
        </w:rPr>
        <w:t xml:space="preserve">science_score: </w:t>
      </w:r>
      <w:r w:rsidRPr="00515F4C">
        <w:rPr>
          <w:sz w:val="32"/>
          <w:rtl/>
        </w:rPr>
        <w:t>نمره علوم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rFonts w:hint="eastAsia"/>
          <w:sz w:val="32"/>
          <w:rtl/>
        </w:rPr>
        <w:t>هدف</w:t>
      </w:r>
      <w:r w:rsidRPr="00515F4C">
        <w:rPr>
          <w:sz w:val="32"/>
          <w:rtl/>
        </w:rPr>
        <w:t>: شما با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د</w:t>
      </w:r>
      <w:r w:rsidRPr="00515F4C">
        <w:rPr>
          <w:sz w:val="32"/>
          <w:rtl/>
        </w:rPr>
        <w:t xml:space="preserve"> 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ن</w:t>
      </w:r>
      <w:r w:rsidRPr="00515F4C">
        <w:rPr>
          <w:sz w:val="32"/>
          <w:rtl/>
        </w:rPr>
        <w:t xml:space="preserve"> داده‌ها را بخوان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د،</w:t>
      </w:r>
      <w:r w:rsidRPr="00515F4C">
        <w:rPr>
          <w:sz w:val="32"/>
          <w:rtl/>
        </w:rPr>
        <w:t xml:space="preserve"> تم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ز</w:t>
      </w:r>
      <w:r w:rsidRPr="00515F4C">
        <w:rPr>
          <w:sz w:val="32"/>
          <w:rtl/>
        </w:rPr>
        <w:t xml:space="preserve"> کن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د،</w:t>
      </w:r>
      <w:r w:rsidRPr="00515F4C">
        <w:rPr>
          <w:sz w:val="32"/>
          <w:rtl/>
        </w:rPr>
        <w:t xml:space="preserve"> تحل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ل‌ها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اول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ه</w:t>
      </w:r>
      <w:r w:rsidRPr="00515F4C">
        <w:rPr>
          <w:sz w:val="32"/>
          <w:rtl/>
        </w:rPr>
        <w:t xml:space="preserve"> انجام ده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د</w:t>
      </w:r>
      <w:r w:rsidRPr="00515F4C">
        <w:rPr>
          <w:sz w:val="32"/>
          <w:rtl/>
        </w:rPr>
        <w:t xml:space="preserve"> و به سوالات پاسخ ده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د</w:t>
      </w:r>
      <w:r w:rsidRPr="00515F4C">
        <w:rPr>
          <w:sz w:val="32"/>
          <w:rtl/>
        </w:rPr>
        <w:t>.</w:t>
      </w:r>
    </w:p>
    <w:p w:rsidR="00515F4C" w:rsidRPr="00515F4C" w:rsidRDefault="00515F4C" w:rsidP="00646F8D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rFonts w:hint="eastAsia"/>
          <w:sz w:val="32"/>
          <w:rtl/>
        </w:rPr>
        <w:t>مراحل</w:t>
      </w:r>
      <w:r w:rsidRPr="00515F4C">
        <w:rPr>
          <w:sz w:val="32"/>
          <w:rtl/>
        </w:rPr>
        <w:t xml:space="preserve"> تمر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ن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rFonts w:hint="eastAsia"/>
          <w:sz w:val="32"/>
          <w:rtl/>
        </w:rPr>
        <w:t>گام</w:t>
      </w:r>
      <w:r w:rsidRPr="00515F4C">
        <w:rPr>
          <w:sz w:val="32"/>
          <w:rtl/>
        </w:rPr>
        <w:t xml:space="preserve"> ۱: راه‌انداز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و خواندن داده‌ها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1. کتابخانه </w:t>
      </w:r>
      <w:r w:rsidRPr="00515F4C">
        <w:rPr>
          <w:sz w:val="32"/>
        </w:rPr>
        <w:t>pandas</w:t>
      </w:r>
      <w:r w:rsidRPr="00515F4C">
        <w:rPr>
          <w:sz w:val="32"/>
          <w:rtl/>
        </w:rPr>
        <w:t xml:space="preserve"> را 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مپورت</w:t>
      </w:r>
      <w:r w:rsidRPr="00515F4C">
        <w:rPr>
          <w:sz w:val="32"/>
          <w:rtl/>
        </w:rPr>
        <w:t xml:space="preserve"> کن.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2. فا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ل</w:t>
      </w:r>
      <w:r w:rsidRPr="00515F4C">
        <w:rPr>
          <w:sz w:val="32"/>
          <w:rtl/>
        </w:rPr>
        <w:t xml:space="preserve"> </w:t>
      </w:r>
      <w:r w:rsidRPr="00515F4C">
        <w:rPr>
          <w:sz w:val="32"/>
        </w:rPr>
        <w:t>students.csv</w:t>
      </w:r>
      <w:r w:rsidRPr="00515F4C">
        <w:rPr>
          <w:sz w:val="32"/>
          <w:rtl/>
        </w:rPr>
        <w:t xml:space="preserve"> را بخوان و آن را در 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ک</w:t>
      </w:r>
      <w:r w:rsidRPr="00515F4C">
        <w:rPr>
          <w:sz w:val="32"/>
          <w:rtl/>
        </w:rPr>
        <w:t xml:space="preserve"> </w:t>
      </w:r>
      <w:r w:rsidRPr="00515F4C">
        <w:rPr>
          <w:sz w:val="32"/>
        </w:rPr>
        <w:t>DataFrame</w:t>
      </w:r>
      <w:r w:rsidRPr="00515F4C">
        <w:rPr>
          <w:sz w:val="32"/>
          <w:rtl/>
        </w:rPr>
        <w:t xml:space="preserve"> به نام </w:t>
      </w:r>
      <w:r w:rsidRPr="00515F4C">
        <w:rPr>
          <w:sz w:val="32"/>
        </w:rPr>
        <w:t>df</w:t>
      </w:r>
      <w:r w:rsidRPr="00515F4C">
        <w:rPr>
          <w:sz w:val="32"/>
          <w:rtl/>
        </w:rPr>
        <w:t xml:space="preserve"> ذخ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ره</w:t>
      </w:r>
      <w:r w:rsidRPr="00515F4C">
        <w:rPr>
          <w:sz w:val="32"/>
          <w:rtl/>
        </w:rPr>
        <w:t xml:space="preserve"> کن.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3. از ستون </w:t>
      </w:r>
      <w:r w:rsidRPr="00515F4C">
        <w:rPr>
          <w:sz w:val="32"/>
        </w:rPr>
        <w:t>student_id</w:t>
      </w:r>
      <w:r w:rsidRPr="00515F4C">
        <w:rPr>
          <w:sz w:val="32"/>
          <w:rtl/>
        </w:rPr>
        <w:t xml:space="preserve"> به عنوان 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ندکس</w:t>
      </w:r>
      <w:r w:rsidRPr="00515F4C">
        <w:rPr>
          <w:sz w:val="32"/>
          <w:rtl/>
        </w:rPr>
        <w:t xml:space="preserve"> </w:t>
      </w:r>
      <w:r w:rsidRPr="00515F4C">
        <w:rPr>
          <w:sz w:val="32"/>
        </w:rPr>
        <w:t>DataFrame</w:t>
      </w:r>
      <w:r w:rsidRPr="00515F4C">
        <w:rPr>
          <w:sz w:val="32"/>
          <w:rtl/>
        </w:rPr>
        <w:t xml:space="preserve"> استفاده کن.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rFonts w:hint="eastAsia"/>
          <w:sz w:val="32"/>
          <w:rtl/>
        </w:rPr>
        <w:t>گام</w:t>
      </w:r>
      <w:r w:rsidRPr="00515F4C">
        <w:rPr>
          <w:sz w:val="32"/>
          <w:rtl/>
        </w:rPr>
        <w:t xml:space="preserve"> ۲: بررس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اول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ه</w:t>
      </w:r>
      <w:r w:rsidRPr="00515F4C">
        <w:rPr>
          <w:sz w:val="32"/>
          <w:rtl/>
        </w:rPr>
        <w:t xml:space="preserve"> داده‌ها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1. پنج سطر اول داده‌ها را نما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ش</w:t>
      </w:r>
      <w:r w:rsidRPr="00515F4C">
        <w:rPr>
          <w:sz w:val="32"/>
          <w:rtl/>
        </w:rPr>
        <w:t xml:space="preserve"> بده.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2. خلاصه اطلاعات </w:t>
      </w:r>
      <w:r w:rsidRPr="00515F4C">
        <w:rPr>
          <w:sz w:val="32"/>
        </w:rPr>
        <w:t>DataFrame</w:t>
      </w:r>
      <w:r w:rsidRPr="00515F4C">
        <w:rPr>
          <w:sz w:val="32"/>
          <w:rtl/>
        </w:rPr>
        <w:t xml:space="preserve"> را با استفاده از </w:t>
      </w:r>
      <w:r w:rsidRPr="00515F4C">
        <w:rPr>
          <w:sz w:val="32"/>
        </w:rPr>
        <w:t xml:space="preserve">info() </w:t>
      </w:r>
      <w:r w:rsidRPr="00515F4C">
        <w:rPr>
          <w:sz w:val="32"/>
          <w:rtl/>
        </w:rPr>
        <w:t>چاپ کن.</w:t>
      </w:r>
    </w:p>
    <w:p w:rsidR="00515F4C" w:rsidRPr="00515F4C" w:rsidRDefault="00515F4C" w:rsidP="006C5D4E">
      <w:pPr>
        <w:rPr>
          <w:sz w:val="32"/>
          <w:rtl/>
        </w:rPr>
      </w:pPr>
      <w:r w:rsidRPr="00515F4C">
        <w:rPr>
          <w:sz w:val="32"/>
          <w:rtl/>
        </w:rPr>
        <w:t>3. آمار توص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ف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داده‌ها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عدد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را با </w:t>
      </w:r>
      <w:r w:rsidRPr="00515F4C">
        <w:rPr>
          <w:sz w:val="32"/>
        </w:rPr>
        <w:t xml:space="preserve">describe() </w:t>
      </w:r>
      <w:r w:rsidRPr="00515F4C">
        <w:rPr>
          <w:sz w:val="32"/>
          <w:rtl/>
        </w:rPr>
        <w:t>نما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ش</w:t>
      </w:r>
      <w:r w:rsidRPr="00515F4C">
        <w:rPr>
          <w:sz w:val="32"/>
          <w:rtl/>
        </w:rPr>
        <w:t xml:space="preserve"> بده.</w:t>
      </w:r>
    </w:p>
    <w:p w:rsidR="00515F4C" w:rsidRPr="00515F4C" w:rsidRDefault="00515F4C" w:rsidP="006C5D4E">
      <w:pPr>
        <w:rPr>
          <w:sz w:val="32"/>
          <w:rtl/>
        </w:rPr>
      </w:pPr>
      <w:r w:rsidRPr="00515F4C">
        <w:rPr>
          <w:rFonts w:hint="eastAsia"/>
          <w:sz w:val="32"/>
          <w:rtl/>
        </w:rPr>
        <w:lastRenderedPageBreak/>
        <w:t>گام</w:t>
      </w:r>
      <w:r w:rsidRPr="00515F4C">
        <w:rPr>
          <w:sz w:val="32"/>
          <w:rtl/>
        </w:rPr>
        <w:t xml:space="preserve"> ۳: مد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ر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ت</w:t>
      </w:r>
      <w:r w:rsidRPr="00515F4C">
        <w:rPr>
          <w:sz w:val="32"/>
          <w:rtl/>
        </w:rPr>
        <w:t xml:space="preserve"> مقاد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ر</w:t>
      </w:r>
      <w:r w:rsidRPr="00515F4C">
        <w:rPr>
          <w:sz w:val="32"/>
          <w:rtl/>
        </w:rPr>
        <w:t xml:space="preserve"> خال</w:t>
      </w:r>
      <w:r w:rsidRPr="00515F4C">
        <w:rPr>
          <w:rFonts w:hint="cs"/>
          <w:sz w:val="32"/>
          <w:rtl/>
        </w:rPr>
        <w:t>ی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1. تعداد مقاد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ر</w:t>
      </w:r>
      <w:r w:rsidRPr="00515F4C">
        <w:rPr>
          <w:sz w:val="32"/>
          <w:rtl/>
        </w:rPr>
        <w:t xml:space="preserve"> خال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در هر ستون را پ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دا</w:t>
      </w:r>
      <w:r w:rsidRPr="00515F4C">
        <w:rPr>
          <w:sz w:val="32"/>
          <w:rtl/>
        </w:rPr>
        <w:t xml:space="preserve"> کن.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2. مقاد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ر</w:t>
      </w:r>
      <w:r w:rsidRPr="00515F4C">
        <w:rPr>
          <w:sz w:val="32"/>
          <w:rtl/>
        </w:rPr>
        <w:t xml:space="preserve"> خال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ستون‌ها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عدد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(</w:t>
      </w:r>
      <w:r w:rsidRPr="00515F4C">
        <w:rPr>
          <w:sz w:val="32"/>
        </w:rPr>
        <w:t xml:space="preserve">age, math_score, science_score) </w:t>
      </w:r>
      <w:r w:rsidRPr="00515F4C">
        <w:rPr>
          <w:sz w:val="32"/>
          <w:rtl/>
        </w:rPr>
        <w:t>را با م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انگ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ن</w:t>
      </w:r>
      <w:r w:rsidRPr="00515F4C">
        <w:rPr>
          <w:sz w:val="32"/>
          <w:rtl/>
        </w:rPr>
        <w:t xml:space="preserve"> همان ستون پر کن.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3. مقاد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ر</w:t>
      </w:r>
      <w:r w:rsidRPr="00515F4C">
        <w:rPr>
          <w:sz w:val="32"/>
          <w:rtl/>
        </w:rPr>
        <w:t xml:space="preserve"> خال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ستون‌ها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غ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رعدد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(</w:t>
      </w:r>
      <w:r w:rsidRPr="00515F4C">
        <w:rPr>
          <w:sz w:val="32"/>
        </w:rPr>
        <w:t xml:space="preserve">name, grade) </w:t>
      </w:r>
      <w:r w:rsidRPr="00515F4C">
        <w:rPr>
          <w:sz w:val="32"/>
          <w:rtl/>
        </w:rPr>
        <w:t>را با مقدار "</w:t>
      </w:r>
      <w:r w:rsidRPr="00515F4C">
        <w:rPr>
          <w:sz w:val="32"/>
        </w:rPr>
        <w:t xml:space="preserve">Unknown" </w:t>
      </w:r>
      <w:r w:rsidRPr="00515F4C">
        <w:rPr>
          <w:sz w:val="32"/>
          <w:rtl/>
        </w:rPr>
        <w:t>پر کن.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rFonts w:hint="eastAsia"/>
          <w:sz w:val="32"/>
          <w:rtl/>
        </w:rPr>
        <w:t>گام</w:t>
      </w:r>
      <w:r w:rsidRPr="00515F4C">
        <w:rPr>
          <w:sz w:val="32"/>
          <w:rtl/>
        </w:rPr>
        <w:t xml:space="preserve"> ۴: تغ</w:t>
      </w:r>
      <w:r w:rsidRPr="00515F4C">
        <w:rPr>
          <w:rFonts w:hint="cs"/>
          <w:sz w:val="32"/>
          <w:rtl/>
        </w:rPr>
        <w:t>یی</w:t>
      </w:r>
      <w:r w:rsidRPr="00515F4C">
        <w:rPr>
          <w:rFonts w:hint="eastAsia"/>
          <w:sz w:val="32"/>
          <w:rtl/>
        </w:rPr>
        <w:t>ر</w:t>
      </w:r>
      <w:r w:rsidRPr="00515F4C">
        <w:rPr>
          <w:sz w:val="32"/>
          <w:rtl/>
        </w:rPr>
        <w:t xml:space="preserve"> ساختار داده‌ها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1. نام ستون‌ها را به فارس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تغ</w:t>
      </w:r>
      <w:r w:rsidRPr="00515F4C">
        <w:rPr>
          <w:rFonts w:hint="cs"/>
          <w:sz w:val="32"/>
          <w:rtl/>
        </w:rPr>
        <w:t>یی</w:t>
      </w:r>
      <w:r w:rsidRPr="00515F4C">
        <w:rPr>
          <w:rFonts w:hint="eastAsia"/>
          <w:sz w:val="32"/>
          <w:rtl/>
        </w:rPr>
        <w:t>ر</w:t>
      </w:r>
      <w:r w:rsidRPr="00515F4C">
        <w:rPr>
          <w:sz w:val="32"/>
          <w:rtl/>
        </w:rPr>
        <w:t xml:space="preserve"> بده (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ا</w:t>
      </w:r>
      <w:r w:rsidRPr="00515F4C">
        <w:rPr>
          <w:sz w:val="32"/>
          <w:rtl/>
        </w:rPr>
        <w:t xml:space="preserve"> برعکس):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    </w:t>
      </w:r>
      <w:r w:rsidRPr="00515F4C">
        <w:rPr>
          <w:sz w:val="32"/>
        </w:rPr>
        <w:t xml:space="preserve">name → </w:t>
      </w:r>
      <w:r w:rsidRPr="00515F4C">
        <w:rPr>
          <w:sz w:val="32"/>
          <w:rtl/>
        </w:rPr>
        <w:t>نام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    </w:t>
      </w:r>
      <w:r w:rsidRPr="00515F4C">
        <w:rPr>
          <w:sz w:val="32"/>
        </w:rPr>
        <w:t xml:space="preserve">age → </w:t>
      </w:r>
      <w:r w:rsidRPr="00515F4C">
        <w:rPr>
          <w:sz w:val="32"/>
          <w:rtl/>
        </w:rPr>
        <w:t>سن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    </w:t>
      </w:r>
      <w:r w:rsidRPr="00515F4C">
        <w:rPr>
          <w:sz w:val="32"/>
        </w:rPr>
        <w:t xml:space="preserve">grade → </w:t>
      </w:r>
      <w:r w:rsidRPr="00515F4C">
        <w:rPr>
          <w:sz w:val="32"/>
          <w:rtl/>
        </w:rPr>
        <w:t>مقطع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    </w:t>
      </w:r>
      <w:r w:rsidRPr="00515F4C">
        <w:rPr>
          <w:sz w:val="32"/>
        </w:rPr>
        <w:t xml:space="preserve">math_score → </w:t>
      </w:r>
      <w:r w:rsidRPr="00515F4C">
        <w:rPr>
          <w:sz w:val="32"/>
          <w:rtl/>
        </w:rPr>
        <w:t>نمره_ر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اض</w:t>
      </w:r>
      <w:r w:rsidRPr="00515F4C">
        <w:rPr>
          <w:rFonts w:hint="cs"/>
          <w:sz w:val="32"/>
          <w:rtl/>
        </w:rPr>
        <w:t>ی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    </w:t>
      </w:r>
      <w:r w:rsidRPr="00515F4C">
        <w:rPr>
          <w:sz w:val="32"/>
        </w:rPr>
        <w:t xml:space="preserve">science_score → </w:t>
      </w:r>
      <w:r w:rsidRPr="00515F4C">
        <w:rPr>
          <w:sz w:val="32"/>
          <w:rtl/>
        </w:rPr>
        <w:t>نمره_علوم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2. ستون </w:t>
      </w:r>
      <w:r w:rsidRPr="00515F4C">
        <w:rPr>
          <w:sz w:val="32"/>
        </w:rPr>
        <w:t>student_id</w:t>
      </w:r>
      <w:r w:rsidRPr="00515F4C">
        <w:rPr>
          <w:sz w:val="32"/>
          <w:rtl/>
        </w:rPr>
        <w:t xml:space="preserve"> را حذف کن (چون قبلاً آن را به عنوان 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ندکس</w:t>
      </w:r>
      <w:r w:rsidRPr="00515F4C">
        <w:rPr>
          <w:sz w:val="32"/>
          <w:rtl/>
        </w:rPr>
        <w:t xml:space="preserve"> انتخاب کرد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>).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rFonts w:hint="eastAsia"/>
          <w:sz w:val="32"/>
          <w:rtl/>
        </w:rPr>
        <w:t>گام</w:t>
      </w:r>
      <w:r w:rsidRPr="00515F4C">
        <w:rPr>
          <w:sz w:val="32"/>
          <w:rtl/>
        </w:rPr>
        <w:t xml:space="preserve"> ۵: ف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لتر</w:t>
      </w:r>
      <w:r w:rsidRPr="00515F4C">
        <w:rPr>
          <w:sz w:val="32"/>
          <w:rtl/>
        </w:rPr>
        <w:t xml:space="preserve"> و انتخاب داده‌ها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1. فقط دانش‌آموزان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را نما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ش</w:t>
      </w:r>
      <w:r w:rsidRPr="00515F4C">
        <w:rPr>
          <w:sz w:val="32"/>
          <w:rtl/>
        </w:rPr>
        <w:t xml:space="preserve"> بده که سن آن‌ها ب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شتر</w:t>
      </w:r>
      <w:r w:rsidRPr="00515F4C">
        <w:rPr>
          <w:sz w:val="32"/>
          <w:rtl/>
        </w:rPr>
        <w:t xml:space="preserve"> از ۲۰ سال است.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2. فقط ستون‌ها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نام و نمره_ر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اض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را برا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تمام دانش‌آموزان انتخاب کن.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3. با استفاده از </w:t>
      </w:r>
      <w:r w:rsidRPr="00515F4C">
        <w:rPr>
          <w:sz w:val="32"/>
        </w:rPr>
        <w:t>iloc</w:t>
      </w:r>
      <w:r w:rsidRPr="00515F4C">
        <w:rPr>
          <w:sz w:val="32"/>
          <w:rtl/>
        </w:rPr>
        <w:t>، رد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ف‌ها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۵ تا ۱۰ و ستون‌ها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۱ تا ۳ را انتخاب کن.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 xml:space="preserve">4. با استفاده از </w:t>
      </w:r>
      <w:r w:rsidRPr="00515F4C">
        <w:rPr>
          <w:sz w:val="32"/>
        </w:rPr>
        <w:t>loc</w:t>
      </w:r>
      <w:r w:rsidRPr="00515F4C">
        <w:rPr>
          <w:sz w:val="32"/>
          <w:rtl/>
        </w:rPr>
        <w:t>، رد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ف‌ها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با 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ندکس</w:t>
      </w:r>
      <w:r w:rsidRPr="00515F4C">
        <w:rPr>
          <w:sz w:val="32"/>
          <w:rtl/>
        </w:rPr>
        <w:t xml:space="preserve"> ۱۰۱ تا ۱۰۵ و ستون‌ها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نام و سن را انتخاب کن.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rFonts w:hint="eastAsia"/>
          <w:sz w:val="32"/>
          <w:rtl/>
        </w:rPr>
        <w:t>گام</w:t>
      </w:r>
      <w:r w:rsidRPr="00515F4C">
        <w:rPr>
          <w:sz w:val="32"/>
          <w:rtl/>
        </w:rPr>
        <w:t xml:space="preserve"> ۶: مرتب‌ساز</w:t>
      </w:r>
      <w:r w:rsidRPr="00515F4C">
        <w:rPr>
          <w:rFonts w:hint="cs"/>
          <w:sz w:val="32"/>
          <w:rtl/>
        </w:rPr>
        <w:t>ی</w:t>
      </w:r>
    </w:p>
    <w:p w:rsidR="00515F4C" w:rsidRPr="00515F4C" w:rsidRDefault="00515F4C" w:rsidP="00515F4C">
      <w:pPr>
        <w:rPr>
          <w:sz w:val="32"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1. داده‌ها را بر اساس نمره_ر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اض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به صورت نزول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مرتب کن.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2</w:t>
      </w:r>
      <w:r w:rsidR="005E1E96">
        <w:rPr>
          <w:rFonts w:hint="cs"/>
          <w:sz w:val="32"/>
          <w:rtl/>
        </w:rPr>
        <w:t>*</w:t>
      </w:r>
      <w:r w:rsidRPr="00515F4C">
        <w:rPr>
          <w:sz w:val="32"/>
          <w:rtl/>
        </w:rPr>
        <w:t>. داده‌ها را ابتدا بر اساس سن (صعود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>) و سپس بر اساس نمره_علوم (نزول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>) مرتب کن.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E1E96">
      <w:pPr>
        <w:rPr>
          <w:sz w:val="32"/>
        </w:rPr>
      </w:pPr>
      <w:r w:rsidRPr="00515F4C">
        <w:rPr>
          <w:rFonts w:hint="eastAsia"/>
          <w:sz w:val="32"/>
          <w:rtl/>
        </w:rPr>
        <w:t>گام</w:t>
      </w:r>
      <w:r w:rsidRPr="00515F4C">
        <w:rPr>
          <w:sz w:val="32"/>
          <w:rtl/>
        </w:rPr>
        <w:t xml:space="preserve"> ۷: سوالات تحل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ل</w:t>
      </w:r>
      <w:r w:rsidRPr="00515F4C">
        <w:rPr>
          <w:rFonts w:hint="cs"/>
          <w:sz w:val="32"/>
          <w:rtl/>
        </w:rPr>
        <w:t>ی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1. چند دانش‌آموز در مقطع "دهم" هستند؟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2. م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انگ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ن</w:t>
      </w:r>
      <w:r w:rsidRPr="00515F4C">
        <w:rPr>
          <w:sz w:val="32"/>
          <w:rtl/>
        </w:rPr>
        <w:t xml:space="preserve"> نمره ر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اض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تمام دانش‌آموزان چقدر است؟</w:t>
      </w: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sz w:val="32"/>
          <w:rtl/>
        </w:rPr>
        <w:t>3. دانش‌آموز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که بالاتر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ن</w:t>
      </w:r>
      <w:r w:rsidRPr="00515F4C">
        <w:rPr>
          <w:sz w:val="32"/>
          <w:rtl/>
        </w:rPr>
        <w:t xml:space="preserve"> نمره علوم را دارد، چه نام دارد؟</w:t>
      </w:r>
    </w:p>
    <w:p w:rsidR="00515F4C" w:rsidRPr="00515F4C" w:rsidRDefault="00515F4C" w:rsidP="00515F4C">
      <w:pPr>
        <w:rPr>
          <w:sz w:val="32"/>
          <w:rtl/>
        </w:rPr>
      </w:pPr>
    </w:p>
    <w:p w:rsidR="00515F4C" w:rsidRPr="00515F4C" w:rsidRDefault="00515F4C" w:rsidP="00515F4C">
      <w:pPr>
        <w:rPr>
          <w:sz w:val="32"/>
          <w:rtl/>
        </w:rPr>
      </w:pPr>
      <w:r w:rsidRPr="00515F4C">
        <w:rPr>
          <w:rFonts w:hint="eastAsia"/>
          <w:sz w:val="32"/>
          <w:rtl/>
        </w:rPr>
        <w:t>نکته</w:t>
      </w:r>
      <w:r w:rsidRPr="00515F4C">
        <w:rPr>
          <w:sz w:val="32"/>
          <w:rtl/>
        </w:rPr>
        <w:t>:</w:t>
      </w:r>
    </w:p>
    <w:p w:rsidR="006179DB" w:rsidRPr="00515F4C" w:rsidRDefault="00515F4C" w:rsidP="00515F4C">
      <w:pPr>
        <w:rPr>
          <w:rFonts w:hint="cs"/>
          <w:sz w:val="32"/>
          <w:rtl/>
        </w:rPr>
      </w:pPr>
      <w:r w:rsidRPr="00515F4C">
        <w:rPr>
          <w:rFonts w:hint="eastAsia"/>
          <w:sz w:val="32"/>
          <w:rtl/>
        </w:rPr>
        <w:t>فرض</w:t>
      </w:r>
      <w:r w:rsidRPr="00515F4C">
        <w:rPr>
          <w:sz w:val="32"/>
          <w:rtl/>
        </w:rPr>
        <w:t xml:space="preserve"> کن فا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ل</w:t>
      </w:r>
      <w:r w:rsidRPr="00515F4C">
        <w:rPr>
          <w:sz w:val="32"/>
          <w:rtl/>
        </w:rPr>
        <w:t xml:space="preserve"> </w:t>
      </w:r>
      <w:r w:rsidRPr="00515F4C">
        <w:rPr>
          <w:sz w:val="32"/>
        </w:rPr>
        <w:t>students.csv</w:t>
      </w:r>
      <w:r w:rsidRPr="00515F4C">
        <w:rPr>
          <w:sz w:val="32"/>
          <w:rtl/>
        </w:rPr>
        <w:t xml:space="preserve"> در همان پوشه‌ا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قرار دارد که کد تو اجرا م</w:t>
      </w:r>
      <w:r w:rsidRPr="00515F4C">
        <w:rPr>
          <w:rFonts w:hint="cs"/>
          <w:sz w:val="32"/>
          <w:rtl/>
        </w:rPr>
        <w:t>ی‌</w:t>
      </w:r>
      <w:r w:rsidRPr="00515F4C">
        <w:rPr>
          <w:rFonts w:hint="eastAsia"/>
          <w:sz w:val="32"/>
          <w:rtl/>
        </w:rPr>
        <w:t>شود</w:t>
      </w:r>
      <w:r w:rsidRPr="00515F4C">
        <w:rPr>
          <w:sz w:val="32"/>
          <w:rtl/>
        </w:rPr>
        <w:t>. اگر با مشکل خواندن فا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ل</w:t>
      </w:r>
      <w:r w:rsidRPr="00515F4C">
        <w:rPr>
          <w:sz w:val="32"/>
          <w:rtl/>
        </w:rPr>
        <w:t xml:space="preserve"> مواجه شد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،</w:t>
      </w:r>
      <w:r w:rsidRPr="00515F4C">
        <w:rPr>
          <w:sz w:val="32"/>
          <w:rtl/>
        </w:rPr>
        <w:t xml:space="preserve"> م</w:t>
      </w:r>
      <w:r w:rsidRPr="00515F4C">
        <w:rPr>
          <w:rFonts w:hint="cs"/>
          <w:sz w:val="32"/>
          <w:rtl/>
        </w:rPr>
        <w:t>ی‌</w:t>
      </w:r>
      <w:r w:rsidRPr="00515F4C">
        <w:rPr>
          <w:rFonts w:hint="eastAsia"/>
          <w:sz w:val="32"/>
          <w:rtl/>
        </w:rPr>
        <w:t>توان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</w:t>
      </w:r>
      <w:r w:rsidRPr="00515F4C">
        <w:rPr>
          <w:rFonts w:hint="cs"/>
          <w:sz w:val="32"/>
          <w:rtl/>
        </w:rPr>
        <w:t>ی</w:t>
      </w:r>
      <w:r w:rsidRPr="00515F4C">
        <w:rPr>
          <w:rFonts w:hint="eastAsia"/>
          <w:sz w:val="32"/>
          <w:rtl/>
        </w:rPr>
        <w:t>ک</w:t>
      </w:r>
      <w:r w:rsidRPr="00515F4C">
        <w:rPr>
          <w:sz w:val="32"/>
          <w:rtl/>
        </w:rPr>
        <w:t xml:space="preserve"> </w:t>
      </w:r>
      <w:r w:rsidRPr="00515F4C">
        <w:rPr>
          <w:sz w:val="32"/>
        </w:rPr>
        <w:t>DataFrame</w:t>
      </w:r>
      <w:r w:rsidRPr="00515F4C">
        <w:rPr>
          <w:sz w:val="32"/>
          <w:rtl/>
        </w:rPr>
        <w:t xml:space="preserve"> نمونه با داده‌ها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فرض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درست کن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و مراحل را رو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 xml:space="preserve"> آن اجرا کن</w:t>
      </w:r>
      <w:r w:rsidRPr="00515F4C">
        <w:rPr>
          <w:rFonts w:hint="cs"/>
          <w:sz w:val="32"/>
          <w:rtl/>
        </w:rPr>
        <w:t>ی</w:t>
      </w:r>
      <w:r w:rsidRPr="00515F4C">
        <w:rPr>
          <w:sz w:val="32"/>
          <w:rtl/>
        </w:rPr>
        <w:t>.</w:t>
      </w:r>
      <w:bookmarkStart w:id="0" w:name="_GoBack"/>
      <w:bookmarkEnd w:id="0"/>
    </w:p>
    <w:sectPr w:rsidR="006179DB" w:rsidRPr="0051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E07" w:rsidRDefault="00576E07" w:rsidP="004635D5">
      <w:r>
        <w:separator/>
      </w:r>
    </w:p>
  </w:endnote>
  <w:endnote w:type="continuationSeparator" w:id="0">
    <w:p w:rsidR="00576E07" w:rsidRDefault="00576E07" w:rsidP="0046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5fcf1b24">
    <w:altName w:val="Times New Roman"/>
    <w:panose1 w:val="00000000000000000000"/>
    <w:charset w:val="00"/>
    <w:family w:val="roman"/>
    <w:notTrueType/>
    <w:pitch w:val="default"/>
  </w:font>
  <w:font w:name="AdvOT5fcf1b24+20">
    <w:altName w:val="Times New Roman"/>
    <w:panose1 w:val="00000000000000000000"/>
    <w:charset w:val="00"/>
    <w:family w:val="roman"/>
    <w:notTrueType/>
    <w:pitch w:val="default"/>
  </w:font>
  <w:font w:name="AdvOTce3d9a73">
    <w:altName w:val="Times New Roman"/>
    <w:panose1 w:val="00000000000000000000"/>
    <w:charset w:val="00"/>
    <w:family w:val="roman"/>
    <w:notTrueType/>
    <w:pitch w:val="default"/>
  </w:font>
  <w:font w:name="AdvOTc20ddc96">
    <w:altName w:val="Times New Roman"/>
    <w:panose1 w:val="00000000000000000000"/>
    <w:charset w:val="00"/>
    <w:family w:val="roman"/>
    <w:notTrueType/>
    <w:pitch w:val="default"/>
  </w:font>
  <w:font w:name="AdvOT3b30f6db.B">
    <w:altName w:val="Times New Roman"/>
    <w:panose1 w:val="00000000000000000000"/>
    <w:charset w:val="00"/>
    <w:family w:val="roman"/>
    <w:notTrueType/>
    <w:pitch w:val="default"/>
  </w:font>
  <w:font w:name="AdvOTf9433e2d">
    <w:altName w:val="Times New Roman"/>
    <w:panose1 w:val="00000000000000000000"/>
    <w:charset w:val="00"/>
    <w:family w:val="roman"/>
    <w:notTrueType/>
    <w:pitch w:val="default"/>
  </w:font>
  <w:font w:name="AdvOTf9433e2d+fb">
    <w:altName w:val="Times New Roman"/>
    <w:panose1 w:val="00000000000000000000"/>
    <w:charset w:val="00"/>
    <w:family w:val="roman"/>
    <w:notTrueType/>
    <w:pitch w:val="default"/>
  </w:font>
  <w:font w:name="AdvOTf9433e2d+20">
    <w:altName w:val="Times New Roman"/>
    <w:panose1 w:val="00000000000000000000"/>
    <w:charset w:val="00"/>
    <w:family w:val="roman"/>
    <w:notTrueType/>
    <w:pitch w:val="default"/>
  </w:font>
  <w:font w:name="AdvTT4ff65459">
    <w:altName w:val="Times New Roman"/>
    <w:panose1 w:val="00000000000000000000"/>
    <w:charset w:val="00"/>
    <w:family w:val="roman"/>
    <w:notTrueType/>
    <w:pitch w:val="default"/>
  </w:font>
  <w:font w:name="AdvOTb4af3d5d.I">
    <w:altName w:val="Times New Roman"/>
    <w:panose1 w:val="00000000000000000000"/>
    <w:charset w:val="00"/>
    <w:family w:val="roman"/>
    <w:notTrueType/>
    <w:pitch w:val="default"/>
  </w:font>
  <w:font w:name="AdvOT3b30f6db.B+fb">
    <w:altName w:val="Times New Roman"/>
    <w:panose1 w:val="00000000000000000000"/>
    <w:charset w:val="00"/>
    <w:family w:val="roman"/>
    <w:notTrueType/>
    <w:pitch w:val="default"/>
  </w:font>
  <w:font w:name="AdvOT35387326.B">
    <w:altName w:val="Times New Roman"/>
    <w:panose1 w:val="00000000000000000000"/>
    <w:charset w:val="00"/>
    <w:family w:val="roman"/>
    <w:notTrueType/>
    <w:pitch w:val="default"/>
  </w:font>
  <w:font w:name="AdvOT35387326.B+fb">
    <w:altName w:val="Times New Roman"/>
    <w:panose1 w:val="00000000000000000000"/>
    <w:charset w:val="00"/>
    <w:family w:val="roman"/>
    <w:notTrueType/>
    <w:pitch w:val="default"/>
  </w:font>
  <w:font w:name="AdvOT8608a8d1+03">
    <w:altName w:val="Times New Roman"/>
    <w:panose1 w:val="00000000000000000000"/>
    <w:charset w:val="00"/>
    <w:family w:val="roman"/>
    <w:notTrueType/>
    <w:pitch w:val="default"/>
  </w:font>
  <w:font w:name="AdvOTc20ddc96+fb">
    <w:altName w:val="Times New Roman"/>
    <w:panose1 w:val="00000000000000000000"/>
    <w:charset w:val="00"/>
    <w:family w:val="roman"/>
    <w:notTrueType/>
    <w:pitch w:val="default"/>
  </w:font>
  <w:font w:name="AdvOTc20ddc96+20">
    <w:altName w:val="Times New Roman"/>
    <w:panose1 w:val="00000000000000000000"/>
    <w:charset w:val="00"/>
    <w:family w:val="roman"/>
    <w:notTrueType/>
    <w:pitch w:val="default"/>
  </w:font>
  <w:font w:name="XB Kayhan">
    <w:charset w:val="00"/>
    <w:family w:val="auto"/>
    <w:pitch w:val="variable"/>
    <w:sig w:usb0="00002007" w:usb1="80000000" w:usb2="00000008" w:usb3="00000000" w:csb0="0000005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E07" w:rsidRDefault="00576E07" w:rsidP="004635D5">
      <w:r>
        <w:separator/>
      </w:r>
    </w:p>
  </w:footnote>
  <w:footnote w:type="continuationSeparator" w:id="0">
    <w:p w:rsidR="00576E07" w:rsidRDefault="00576E07" w:rsidP="00463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C5602"/>
    <w:multiLevelType w:val="multilevel"/>
    <w:tmpl w:val="AC82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E46F6"/>
    <w:multiLevelType w:val="hybridMultilevel"/>
    <w:tmpl w:val="169257A4"/>
    <w:lvl w:ilvl="0" w:tplc="5F8E547E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isplayBackgroundShape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NDG2sDC0NLYwMLRU0lEKTi0uzszPAykwqgUABG2dCSwAAAA="/>
  </w:docVars>
  <w:rsids>
    <w:rsidRoot w:val="004B5419"/>
    <w:rsid w:val="00000BB7"/>
    <w:rsid w:val="00000DF7"/>
    <w:rsid w:val="000011B7"/>
    <w:rsid w:val="0000188F"/>
    <w:rsid w:val="0000580E"/>
    <w:rsid w:val="0000602F"/>
    <w:rsid w:val="0000612F"/>
    <w:rsid w:val="00006B19"/>
    <w:rsid w:val="000076FE"/>
    <w:rsid w:val="00007776"/>
    <w:rsid w:val="00007840"/>
    <w:rsid w:val="000078CB"/>
    <w:rsid w:val="0001067E"/>
    <w:rsid w:val="00010898"/>
    <w:rsid w:val="000128A9"/>
    <w:rsid w:val="000133E5"/>
    <w:rsid w:val="00013904"/>
    <w:rsid w:val="000147AC"/>
    <w:rsid w:val="00014FF1"/>
    <w:rsid w:val="00015273"/>
    <w:rsid w:val="00015CA1"/>
    <w:rsid w:val="0001651F"/>
    <w:rsid w:val="000171D3"/>
    <w:rsid w:val="00017538"/>
    <w:rsid w:val="00017C4B"/>
    <w:rsid w:val="00021738"/>
    <w:rsid w:val="000224C1"/>
    <w:rsid w:val="0002459E"/>
    <w:rsid w:val="00024C52"/>
    <w:rsid w:val="0002581D"/>
    <w:rsid w:val="00027915"/>
    <w:rsid w:val="0003031E"/>
    <w:rsid w:val="0003284C"/>
    <w:rsid w:val="00033F9D"/>
    <w:rsid w:val="0003596E"/>
    <w:rsid w:val="00035F5F"/>
    <w:rsid w:val="0003687E"/>
    <w:rsid w:val="00037C16"/>
    <w:rsid w:val="0004158C"/>
    <w:rsid w:val="00043896"/>
    <w:rsid w:val="000445E3"/>
    <w:rsid w:val="00044CE6"/>
    <w:rsid w:val="00045336"/>
    <w:rsid w:val="000455B0"/>
    <w:rsid w:val="00046A2B"/>
    <w:rsid w:val="00046D1E"/>
    <w:rsid w:val="00047245"/>
    <w:rsid w:val="00047B5C"/>
    <w:rsid w:val="00047CC5"/>
    <w:rsid w:val="00047EF6"/>
    <w:rsid w:val="000505C3"/>
    <w:rsid w:val="0005184B"/>
    <w:rsid w:val="00051FAC"/>
    <w:rsid w:val="000559C7"/>
    <w:rsid w:val="00060297"/>
    <w:rsid w:val="000607CC"/>
    <w:rsid w:val="000634BA"/>
    <w:rsid w:val="000635A9"/>
    <w:rsid w:val="000660EC"/>
    <w:rsid w:val="00066D90"/>
    <w:rsid w:val="0006727C"/>
    <w:rsid w:val="00067C69"/>
    <w:rsid w:val="00071545"/>
    <w:rsid w:val="00072A18"/>
    <w:rsid w:val="0007300C"/>
    <w:rsid w:val="00073161"/>
    <w:rsid w:val="00073770"/>
    <w:rsid w:val="00074B02"/>
    <w:rsid w:val="0007556A"/>
    <w:rsid w:val="0007569C"/>
    <w:rsid w:val="00075744"/>
    <w:rsid w:val="00075A36"/>
    <w:rsid w:val="00077158"/>
    <w:rsid w:val="0008152B"/>
    <w:rsid w:val="000836C8"/>
    <w:rsid w:val="00083805"/>
    <w:rsid w:val="00084C6A"/>
    <w:rsid w:val="0008659F"/>
    <w:rsid w:val="00086773"/>
    <w:rsid w:val="00087689"/>
    <w:rsid w:val="00092390"/>
    <w:rsid w:val="0009256A"/>
    <w:rsid w:val="00092CF6"/>
    <w:rsid w:val="0009384E"/>
    <w:rsid w:val="00093B68"/>
    <w:rsid w:val="00094471"/>
    <w:rsid w:val="0009456F"/>
    <w:rsid w:val="0009574B"/>
    <w:rsid w:val="000961D3"/>
    <w:rsid w:val="0009649B"/>
    <w:rsid w:val="000A2D46"/>
    <w:rsid w:val="000A3AFF"/>
    <w:rsid w:val="000A3D3F"/>
    <w:rsid w:val="000A472B"/>
    <w:rsid w:val="000A5081"/>
    <w:rsid w:val="000A5BC9"/>
    <w:rsid w:val="000A6F0A"/>
    <w:rsid w:val="000B0163"/>
    <w:rsid w:val="000B1489"/>
    <w:rsid w:val="000B1847"/>
    <w:rsid w:val="000B2394"/>
    <w:rsid w:val="000B2EFF"/>
    <w:rsid w:val="000B3C25"/>
    <w:rsid w:val="000B7110"/>
    <w:rsid w:val="000B7B91"/>
    <w:rsid w:val="000C0973"/>
    <w:rsid w:val="000C1279"/>
    <w:rsid w:val="000C2AFC"/>
    <w:rsid w:val="000C343F"/>
    <w:rsid w:val="000C5304"/>
    <w:rsid w:val="000C535D"/>
    <w:rsid w:val="000C5C7E"/>
    <w:rsid w:val="000C6A0C"/>
    <w:rsid w:val="000C7D7D"/>
    <w:rsid w:val="000D0F87"/>
    <w:rsid w:val="000D133A"/>
    <w:rsid w:val="000D19E7"/>
    <w:rsid w:val="000D2327"/>
    <w:rsid w:val="000D35E7"/>
    <w:rsid w:val="000D4143"/>
    <w:rsid w:val="000D4C22"/>
    <w:rsid w:val="000D4D7A"/>
    <w:rsid w:val="000D5377"/>
    <w:rsid w:val="000D593F"/>
    <w:rsid w:val="000D5BA3"/>
    <w:rsid w:val="000D6974"/>
    <w:rsid w:val="000D6B25"/>
    <w:rsid w:val="000D6D2C"/>
    <w:rsid w:val="000D7604"/>
    <w:rsid w:val="000E0501"/>
    <w:rsid w:val="000E3CD8"/>
    <w:rsid w:val="000E5678"/>
    <w:rsid w:val="000E66EF"/>
    <w:rsid w:val="000E78D4"/>
    <w:rsid w:val="000F19FF"/>
    <w:rsid w:val="000F1D33"/>
    <w:rsid w:val="000F240E"/>
    <w:rsid w:val="000F3669"/>
    <w:rsid w:val="000F4005"/>
    <w:rsid w:val="000F461A"/>
    <w:rsid w:val="000F662F"/>
    <w:rsid w:val="001019F0"/>
    <w:rsid w:val="00101A01"/>
    <w:rsid w:val="00103039"/>
    <w:rsid w:val="001045AB"/>
    <w:rsid w:val="00104C5E"/>
    <w:rsid w:val="001062DB"/>
    <w:rsid w:val="00106C4B"/>
    <w:rsid w:val="00106F3C"/>
    <w:rsid w:val="001073ED"/>
    <w:rsid w:val="001078D9"/>
    <w:rsid w:val="00110050"/>
    <w:rsid w:val="0011074E"/>
    <w:rsid w:val="00110E40"/>
    <w:rsid w:val="00110FBD"/>
    <w:rsid w:val="001110D4"/>
    <w:rsid w:val="00111416"/>
    <w:rsid w:val="001119B1"/>
    <w:rsid w:val="001124E0"/>
    <w:rsid w:val="0011614A"/>
    <w:rsid w:val="001200D2"/>
    <w:rsid w:val="00120F06"/>
    <w:rsid w:val="001210BF"/>
    <w:rsid w:val="001211E1"/>
    <w:rsid w:val="00121A25"/>
    <w:rsid w:val="00122097"/>
    <w:rsid w:val="00124BB2"/>
    <w:rsid w:val="00124D42"/>
    <w:rsid w:val="001251F9"/>
    <w:rsid w:val="00126793"/>
    <w:rsid w:val="001272DC"/>
    <w:rsid w:val="00131631"/>
    <w:rsid w:val="001333BC"/>
    <w:rsid w:val="00133D70"/>
    <w:rsid w:val="00133EA3"/>
    <w:rsid w:val="00134148"/>
    <w:rsid w:val="00136FEF"/>
    <w:rsid w:val="0013799B"/>
    <w:rsid w:val="0014036F"/>
    <w:rsid w:val="001404AF"/>
    <w:rsid w:val="00141BA7"/>
    <w:rsid w:val="0014254E"/>
    <w:rsid w:val="00143899"/>
    <w:rsid w:val="00143CBA"/>
    <w:rsid w:val="001446A6"/>
    <w:rsid w:val="00144962"/>
    <w:rsid w:val="00144B6C"/>
    <w:rsid w:val="001464A6"/>
    <w:rsid w:val="00146BB1"/>
    <w:rsid w:val="00151204"/>
    <w:rsid w:val="00152195"/>
    <w:rsid w:val="001542FE"/>
    <w:rsid w:val="00155AED"/>
    <w:rsid w:val="0015723D"/>
    <w:rsid w:val="00157F98"/>
    <w:rsid w:val="00160736"/>
    <w:rsid w:val="0016300A"/>
    <w:rsid w:val="001633E7"/>
    <w:rsid w:val="00163BC7"/>
    <w:rsid w:val="00163D25"/>
    <w:rsid w:val="00165177"/>
    <w:rsid w:val="00166363"/>
    <w:rsid w:val="001667FE"/>
    <w:rsid w:val="0017184F"/>
    <w:rsid w:val="001720B0"/>
    <w:rsid w:val="001721A6"/>
    <w:rsid w:val="001760DA"/>
    <w:rsid w:val="0017659F"/>
    <w:rsid w:val="00177BAD"/>
    <w:rsid w:val="00180D84"/>
    <w:rsid w:val="0018102A"/>
    <w:rsid w:val="00181816"/>
    <w:rsid w:val="001826F7"/>
    <w:rsid w:val="00183E24"/>
    <w:rsid w:val="00183F0A"/>
    <w:rsid w:val="00185983"/>
    <w:rsid w:val="00186481"/>
    <w:rsid w:val="00187472"/>
    <w:rsid w:val="00191279"/>
    <w:rsid w:val="00191A48"/>
    <w:rsid w:val="00192013"/>
    <w:rsid w:val="00192501"/>
    <w:rsid w:val="00192D47"/>
    <w:rsid w:val="0019475C"/>
    <w:rsid w:val="00194C30"/>
    <w:rsid w:val="00197040"/>
    <w:rsid w:val="001A0CE8"/>
    <w:rsid w:val="001A11A9"/>
    <w:rsid w:val="001A2468"/>
    <w:rsid w:val="001A2763"/>
    <w:rsid w:val="001A4CF3"/>
    <w:rsid w:val="001A4FF5"/>
    <w:rsid w:val="001A6403"/>
    <w:rsid w:val="001B0691"/>
    <w:rsid w:val="001B2B80"/>
    <w:rsid w:val="001B4004"/>
    <w:rsid w:val="001B4C3E"/>
    <w:rsid w:val="001B5CF5"/>
    <w:rsid w:val="001B6BC2"/>
    <w:rsid w:val="001C0E28"/>
    <w:rsid w:val="001C150F"/>
    <w:rsid w:val="001C26BB"/>
    <w:rsid w:val="001C27DB"/>
    <w:rsid w:val="001C28E9"/>
    <w:rsid w:val="001C28F5"/>
    <w:rsid w:val="001C5D61"/>
    <w:rsid w:val="001C7121"/>
    <w:rsid w:val="001C7CE5"/>
    <w:rsid w:val="001D0C55"/>
    <w:rsid w:val="001D2F28"/>
    <w:rsid w:val="001D3E36"/>
    <w:rsid w:val="001D663C"/>
    <w:rsid w:val="001D6670"/>
    <w:rsid w:val="001D740B"/>
    <w:rsid w:val="001D7E1E"/>
    <w:rsid w:val="001E05EB"/>
    <w:rsid w:val="001E0744"/>
    <w:rsid w:val="001E0A97"/>
    <w:rsid w:val="001E20AD"/>
    <w:rsid w:val="001E2466"/>
    <w:rsid w:val="001E286A"/>
    <w:rsid w:val="001E35EE"/>
    <w:rsid w:val="001E6270"/>
    <w:rsid w:val="001E77CA"/>
    <w:rsid w:val="001F08D3"/>
    <w:rsid w:val="001F29DE"/>
    <w:rsid w:val="001F3532"/>
    <w:rsid w:val="001F378F"/>
    <w:rsid w:val="001F4352"/>
    <w:rsid w:val="001F4B2A"/>
    <w:rsid w:val="001F6287"/>
    <w:rsid w:val="001F67D4"/>
    <w:rsid w:val="001F6D45"/>
    <w:rsid w:val="001F7894"/>
    <w:rsid w:val="001F79B0"/>
    <w:rsid w:val="001F7A58"/>
    <w:rsid w:val="001F7E6F"/>
    <w:rsid w:val="002007C7"/>
    <w:rsid w:val="00202250"/>
    <w:rsid w:val="00202459"/>
    <w:rsid w:val="00205EAC"/>
    <w:rsid w:val="002076C5"/>
    <w:rsid w:val="00214F9D"/>
    <w:rsid w:val="00215207"/>
    <w:rsid w:val="00215976"/>
    <w:rsid w:val="00216FEE"/>
    <w:rsid w:val="0022065A"/>
    <w:rsid w:val="002215D0"/>
    <w:rsid w:val="00222934"/>
    <w:rsid w:val="0022347B"/>
    <w:rsid w:val="00223E5D"/>
    <w:rsid w:val="002252BE"/>
    <w:rsid w:val="00225559"/>
    <w:rsid w:val="00225F5A"/>
    <w:rsid w:val="00226229"/>
    <w:rsid w:val="00227495"/>
    <w:rsid w:val="00227CC9"/>
    <w:rsid w:val="00230A4D"/>
    <w:rsid w:val="00231BA9"/>
    <w:rsid w:val="00232D92"/>
    <w:rsid w:val="002342B1"/>
    <w:rsid w:val="00235D13"/>
    <w:rsid w:val="002363C2"/>
    <w:rsid w:val="0023650B"/>
    <w:rsid w:val="00237C5A"/>
    <w:rsid w:val="002435F2"/>
    <w:rsid w:val="00243697"/>
    <w:rsid w:val="00244065"/>
    <w:rsid w:val="002440CC"/>
    <w:rsid w:val="0024529A"/>
    <w:rsid w:val="00246ABC"/>
    <w:rsid w:val="00247CFC"/>
    <w:rsid w:val="00250EF9"/>
    <w:rsid w:val="00251A4F"/>
    <w:rsid w:val="00251D77"/>
    <w:rsid w:val="00252951"/>
    <w:rsid w:val="00254A85"/>
    <w:rsid w:val="00254F19"/>
    <w:rsid w:val="0025582B"/>
    <w:rsid w:val="00256F36"/>
    <w:rsid w:val="00261452"/>
    <w:rsid w:val="0026345E"/>
    <w:rsid w:val="00263B7E"/>
    <w:rsid w:val="00263C29"/>
    <w:rsid w:val="00264E31"/>
    <w:rsid w:val="00266083"/>
    <w:rsid w:val="00273C43"/>
    <w:rsid w:val="00274D66"/>
    <w:rsid w:val="0027548C"/>
    <w:rsid w:val="00280DB0"/>
    <w:rsid w:val="00282235"/>
    <w:rsid w:val="002846DF"/>
    <w:rsid w:val="00284EC3"/>
    <w:rsid w:val="002851AE"/>
    <w:rsid w:val="002852AA"/>
    <w:rsid w:val="00285B5B"/>
    <w:rsid w:val="00287AA9"/>
    <w:rsid w:val="00290377"/>
    <w:rsid w:val="00292705"/>
    <w:rsid w:val="00292792"/>
    <w:rsid w:val="002931B0"/>
    <w:rsid w:val="00293C72"/>
    <w:rsid w:val="002953E7"/>
    <w:rsid w:val="0029574D"/>
    <w:rsid w:val="00296530"/>
    <w:rsid w:val="0029725F"/>
    <w:rsid w:val="002A1BFF"/>
    <w:rsid w:val="002A2BF5"/>
    <w:rsid w:val="002A331D"/>
    <w:rsid w:val="002A37D7"/>
    <w:rsid w:val="002A3EA2"/>
    <w:rsid w:val="002A48E5"/>
    <w:rsid w:val="002A4B8A"/>
    <w:rsid w:val="002A5D1F"/>
    <w:rsid w:val="002A6FC3"/>
    <w:rsid w:val="002B0B4D"/>
    <w:rsid w:val="002B1585"/>
    <w:rsid w:val="002B179A"/>
    <w:rsid w:val="002B1B8A"/>
    <w:rsid w:val="002B220A"/>
    <w:rsid w:val="002B3532"/>
    <w:rsid w:val="002B355B"/>
    <w:rsid w:val="002B4CC5"/>
    <w:rsid w:val="002B4D1C"/>
    <w:rsid w:val="002B4D94"/>
    <w:rsid w:val="002B50A6"/>
    <w:rsid w:val="002B6356"/>
    <w:rsid w:val="002B7486"/>
    <w:rsid w:val="002C1CB3"/>
    <w:rsid w:val="002C2C92"/>
    <w:rsid w:val="002C4B51"/>
    <w:rsid w:val="002C7420"/>
    <w:rsid w:val="002C7F62"/>
    <w:rsid w:val="002D0E5D"/>
    <w:rsid w:val="002D1246"/>
    <w:rsid w:val="002D6282"/>
    <w:rsid w:val="002D66BA"/>
    <w:rsid w:val="002E0B02"/>
    <w:rsid w:val="002E4FD1"/>
    <w:rsid w:val="002E5091"/>
    <w:rsid w:val="002E5F1B"/>
    <w:rsid w:val="002E6570"/>
    <w:rsid w:val="002F1968"/>
    <w:rsid w:val="002F233D"/>
    <w:rsid w:val="002F35EB"/>
    <w:rsid w:val="002F5206"/>
    <w:rsid w:val="002F61A8"/>
    <w:rsid w:val="002F651C"/>
    <w:rsid w:val="002F749E"/>
    <w:rsid w:val="00300146"/>
    <w:rsid w:val="00300B78"/>
    <w:rsid w:val="0030165D"/>
    <w:rsid w:val="003021C6"/>
    <w:rsid w:val="00302DDC"/>
    <w:rsid w:val="00304231"/>
    <w:rsid w:val="003059FB"/>
    <w:rsid w:val="00306CDD"/>
    <w:rsid w:val="00306E2D"/>
    <w:rsid w:val="00306EC9"/>
    <w:rsid w:val="003072C6"/>
    <w:rsid w:val="003100FC"/>
    <w:rsid w:val="00310326"/>
    <w:rsid w:val="003110AB"/>
    <w:rsid w:val="003124D8"/>
    <w:rsid w:val="003126AB"/>
    <w:rsid w:val="00313588"/>
    <w:rsid w:val="00315548"/>
    <w:rsid w:val="00316D55"/>
    <w:rsid w:val="00316EB5"/>
    <w:rsid w:val="00320119"/>
    <w:rsid w:val="00320A8E"/>
    <w:rsid w:val="0032197D"/>
    <w:rsid w:val="00322FA1"/>
    <w:rsid w:val="00323961"/>
    <w:rsid w:val="00324426"/>
    <w:rsid w:val="003279FC"/>
    <w:rsid w:val="00327CD9"/>
    <w:rsid w:val="003343E9"/>
    <w:rsid w:val="00334539"/>
    <w:rsid w:val="003349BC"/>
    <w:rsid w:val="00335D84"/>
    <w:rsid w:val="00335E05"/>
    <w:rsid w:val="00337344"/>
    <w:rsid w:val="003379E8"/>
    <w:rsid w:val="00337E37"/>
    <w:rsid w:val="00340AE6"/>
    <w:rsid w:val="00340B8E"/>
    <w:rsid w:val="003444A8"/>
    <w:rsid w:val="003448E0"/>
    <w:rsid w:val="00345449"/>
    <w:rsid w:val="00350E3E"/>
    <w:rsid w:val="003518F9"/>
    <w:rsid w:val="003523FE"/>
    <w:rsid w:val="00353007"/>
    <w:rsid w:val="00354342"/>
    <w:rsid w:val="00354C1E"/>
    <w:rsid w:val="003616BF"/>
    <w:rsid w:val="00363837"/>
    <w:rsid w:val="003640B4"/>
    <w:rsid w:val="00365783"/>
    <w:rsid w:val="00365985"/>
    <w:rsid w:val="0036661F"/>
    <w:rsid w:val="00367FC4"/>
    <w:rsid w:val="00370BCC"/>
    <w:rsid w:val="00371775"/>
    <w:rsid w:val="00372BE2"/>
    <w:rsid w:val="00372DDB"/>
    <w:rsid w:val="00374835"/>
    <w:rsid w:val="00377D6E"/>
    <w:rsid w:val="00377FDA"/>
    <w:rsid w:val="00380545"/>
    <w:rsid w:val="003808D6"/>
    <w:rsid w:val="00380F52"/>
    <w:rsid w:val="003810F9"/>
    <w:rsid w:val="0038586C"/>
    <w:rsid w:val="00385952"/>
    <w:rsid w:val="003861EE"/>
    <w:rsid w:val="0038725C"/>
    <w:rsid w:val="00387C17"/>
    <w:rsid w:val="00387D68"/>
    <w:rsid w:val="00392144"/>
    <w:rsid w:val="003925F5"/>
    <w:rsid w:val="00392B67"/>
    <w:rsid w:val="00394280"/>
    <w:rsid w:val="0039512B"/>
    <w:rsid w:val="00396D6D"/>
    <w:rsid w:val="00397BFF"/>
    <w:rsid w:val="003A095E"/>
    <w:rsid w:val="003A41F7"/>
    <w:rsid w:val="003A47DB"/>
    <w:rsid w:val="003A7DC9"/>
    <w:rsid w:val="003A7EDE"/>
    <w:rsid w:val="003B0DD2"/>
    <w:rsid w:val="003B0ED1"/>
    <w:rsid w:val="003B1A96"/>
    <w:rsid w:val="003B2CD5"/>
    <w:rsid w:val="003B3EF9"/>
    <w:rsid w:val="003B3FC8"/>
    <w:rsid w:val="003B5304"/>
    <w:rsid w:val="003B53FB"/>
    <w:rsid w:val="003B5DC2"/>
    <w:rsid w:val="003B6581"/>
    <w:rsid w:val="003B6603"/>
    <w:rsid w:val="003B66B6"/>
    <w:rsid w:val="003B767D"/>
    <w:rsid w:val="003B7B58"/>
    <w:rsid w:val="003C044E"/>
    <w:rsid w:val="003C0E8D"/>
    <w:rsid w:val="003C0FBD"/>
    <w:rsid w:val="003C1A40"/>
    <w:rsid w:val="003C2290"/>
    <w:rsid w:val="003C34BB"/>
    <w:rsid w:val="003C350C"/>
    <w:rsid w:val="003C4F38"/>
    <w:rsid w:val="003C4FC8"/>
    <w:rsid w:val="003C518A"/>
    <w:rsid w:val="003C5B23"/>
    <w:rsid w:val="003C5F04"/>
    <w:rsid w:val="003C6D48"/>
    <w:rsid w:val="003C77DA"/>
    <w:rsid w:val="003C7992"/>
    <w:rsid w:val="003C7F4C"/>
    <w:rsid w:val="003D1719"/>
    <w:rsid w:val="003D1A61"/>
    <w:rsid w:val="003D3172"/>
    <w:rsid w:val="003D3DD0"/>
    <w:rsid w:val="003D4224"/>
    <w:rsid w:val="003D4239"/>
    <w:rsid w:val="003D4486"/>
    <w:rsid w:val="003D59F5"/>
    <w:rsid w:val="003D5B87"/>
    <w:rsid w:val="003D7B58"/>
    <w:rsid w:val="003E139E"/>
    <w:rsid w:val="003E20F2"/>
    <w:rsid w:val="003E264B"/>
    <w:rsid w:val="003E617C"/>
    <w:rsid w:val="003E724C"/>
    <w:rsid w:val="003E7960"/>
    <w:rsid w:val="003E79F3"/>
    <w:rsid w:val="003F033F"/>
    <w:rsid w:val="003F0EE7"/>
    <w:rsid w:val="003F1EF4"/>
    <w:rsid w:val="003F2DEF"/>
    <w:rsid w:val="003F2E53"/>
    <w:rsid w:val="003F45FD"/>
    <w:rsid w:val="003F4BD7"/>
    <w:rsid w:val="003F4E14"/>
    <w:rsid w:val="003F6A7F"/>
    <w:rsid w:val="003F7D30"/>
    <w:rsid w:val="00402410"/>
    <w:rsid w:val="0040266A"/>
    <w:rsid w:val="00403589"/>
    <w:rsid w:val="00405DE7"/>
    <w:rsid w:val="0040662F"/>
    <w:rsid w:val="004069FB"/>
    <w:rsid w:val="00406B92"/>
    <w:rsid w:val="00407DFD"/>
    <w:rsid w:val="00410126"/>
    <w:rsid w:val="0041119E"/>
    <w:rsid w:val="004111D3"/>
    <w:rsid w:val="00414282"/>
    <w:rsid w:val="00417CD4"/>
    <w:rsid w:val="004235E3"/>
    <w:rsid w:val="00424446"/>
    <w:rsid w:val="00424796"/>
    <w:rsid w:val="00425399"/>
    <w:rsid w:val="00425E32"/>
    <w:rsid w:val="0042732E"/>
    <w:rsid w:val="004273C2"/>
    <w:rsid w:val="00427501"/>
    <w:rsid w:val="004307B2"/>
    <w:rsid w:val="00432BE7"/>
    <w:rsid w:val="00433760"/>
    <w:rsid w:val="00434CA7"/>
    <w:rsid w:val="00435A02"/>
    <w:rsid w:val="0043692F"/>
    <w:rsid w:val="00437580"/>
    <w:rsid w:val="0043768A"/>
    <w:rsid w:val="0044061D"/>
    <w:rsid w:val="00441411"/>
    <w:rsid w:val="004451A2"/>
    <w:rsid w:val="00447049"/>
    <w:rsid w:val="00450077"/>
    <w:rsid w:val="00451056"/>
    <w:rsid w:val="00453BB6"/>
    <w:rsid w:val="0045596F"/>
    <w:rsid w:val="00457480"/>
    <w:rsid w:val="0046098E"/>
    <w:rsid w:val="00460E38"/>
    <w:rsid w:val="00461C2F"/>
    <w:rsid w:val="004620FC"/>
    <w:rsid w:val="004635D5"/>
    <w:rsid w:val="00464BEF"/>
    <w:rsid w:val="00465AB8"/>
    <w:rsid w:val="00466A48"/>
    <w:rsid w:val="0046740C"/>
    <w:rsid w:val="0047099E"/>
    <w:rsid w:val="0047105B"/>
    <w:rsid w:val="0047114F"/>
    <w:rsid w:val="00471739"/>
    <w:rsid w:val="0047208D"/>
    <w:rsid w:val="0047407D"/>
    <w:rsid w:val="00474AB6"/>
    <w:rsid w:val="004818F8"/>
    <w:rsid w:val="004833C4"/>
    <w:rsid w:val="00483C0B"/>
    <w:rsid w:val="00484383"/>
    <w:rsid w:val="00484627"/>
    <w:rsid w:val="00485733"/>
    <w:rsid w:val="00485D7B"/>
    <w:rsid w:val="0048736E"/>
    <w:rsid w:val="004904CD"/>
    <w:rsid w:val="004922B7"/>
    <w:rsid w:val="00493603"/>
    <w:rsid w:val="00495891"/>
    <w:rsid w:val="00495BCC"/>
    <w:rsid w:val="00496C23"/>
    <w:rsid w:val="00497000"/>
    <w:rsid w:val="0049792A"/>
    <w:rsid w:val="004A00D8"/>
    <w:rsid w:val="004A0226"/>
    <w:rsid w:val="004A0AE9"/>
    <w:rsid w:val="004A173D"/>
    <w:rsid w:val="004A2627"/>
    <w:rsid w:val="004A3B60"/>
    <w:rsid w:val="004A4161"/>
    <w:rsid w:val="004A5439"/>
    <w:rsid w:val="004A75CD"/>
    <w:rsid w:val="004A7C74"/>
    <w:rsid w:val="004B1B1E"/>
    <w:rsid w:val="004B2E3D"/>
    <w:rsid w:val="004B49C4"/>
    <w:rsid w:val="004B4A40"/>
    <w:rsid w:val="004B5419"/>
    <w:rsid w:val="004B5CC4"/>
    <w:rsid w:val="004B620D"/>
    <w:rsid w:val="004C000F"/>
    <w:rsid w:val="004C0424"/>
    <w:rsid w:val="004C0A8C"/>
    <w:rsid w:val="004C0D3E"/>
    <w:rsid w:val="004C111D"/>
    <w:rsid w:val="004C1245"/>
    <w:rsid w:val="004C286D"/>
    <w:rsid w:val="004C2E56"/>
    <w:rsid w:val="004C38DC"/>
    <w:rsid w:val="004C39A0"/>
    <w:rsid w:val="004C3ED2"/>
    <w:rsid w:val="004C5A7C"/>
    <w:rsid w:val="004C5DD6"/>
    <w:rsid w:val="004C6111"/>
    <w:rsid w:val="004C6200"/>
    <w:rsid w:val="004D093E"/>
    <w:rsid w:val="004D0F9C"/>
    <w:rsid w:val="004D19D5"/>
    <w:rsid w:val="004D1EAA"/>
    <w:rsid w:val="004D1EDC"/>
    <w:rsid w:val="004D3AAE"/>
    <w:rsid w:val="004D3AE5"/>
    <w:rsid w:val="004D7DC7"/>
    <w:rsid w:val="004D7FAC"/>
    <w:rsid w:val="004E0079"/>
    <w:rsid w:val="004E0235"/>
    <w:rsid w:val="004E02AC"/>
    <w:rsid w:val="004E2CDC"/>
    <w:rsid w:val="004E329E"/>
    <w:rsid w:val="004E34D6"/>
    <w:rsid w:val="004E3BC9"/>
    <w:rsid w:val="004E48ED"/>
    <w:rsid w:val="004E545E"/>
    <w:rsid w:val="004E68B4"/>
    <w:rsid w:val="004E6944"/>
    <w:rsid w:val="004E6A33"/>
    <w:rsid w:val="004F141A"/>
    <w:rsid w:val="004F3E63"/>
    <w:rsid w:val="004F4024"/>
    <w:rsid w:val="004F43DC"/>
    <w:rsid w:val="004F5169"/>
    <w:rsid w:val="004F64DF"/>
    <w:rsid w:val="004F7AE8"/>
    <w:rsid w:val="0050146E"/>
    <w:rsid w:val="0050161A"/>
    <w:rsid w:val="00501692"/>
    <w:rsid w:val="00503B00"/>
    <w:rsid w:val="0050729D"/>
    <w:rsid w:val="00507AB5"/>
    <w:rsid w:val="005105BF"/>
    <w:rsid w:val="00510DF4"/>
    <w:rsid w:val="00510F7D"/>
    <w:rsid w:val="00511366"/>
    <w:rsid w:val="005124A5"/>
    <w:rsid w:val="00513A15"/>
    <w:rsid w:val="00513A24"/>
    <w:rsid w:val="00513DAC"/>
    <w:rsid w:val="00513F3B"/>
    <w:rsid w:val="00514A9A"/>
    <w:rsid w:val="00515C54"/>
    <w:rsid w:val="00515F4C"/>
    <w:rsid w:val="00515F56"/>
    <w:rsid w:val="0052165B"/>
    <w:rsid w:val="00521B23"/>
    <w:rsid w:val="00521C4F"/>
    <w:rsid w:val="0052240C"/>
    <w:rsid w:val="005225FB"/>
    <w:rsid w:val="00523CE1"/>
    <w:rsid w:val="00523F80"/>
    <w:rsid w:val="00524490"/>
    <w:rsid w:val="00524893"/>
    <w:rsid w:val="005248F0"/>
    <w:rsid w:val="0052509B"/>
    <w:rsid w:val="00525E35"/>
    <w:rsid w:val="005264F3"/>
    <w:rsid w:val="0052698E"/>
    <w:rsid w:val="0052786B"/>
    <w:rsid w:val="005304AF"/>
    <w:rsid w:val="0053228D"/>
    <w:rsid w:val="005362EF"/>
    <w:rsid w:val="00537557"/>
    <w:rsid w:val="00540149"/>
    <w:rsid w:val="005403F8"/>
    <w:rsid w:val="005418C9"/>
    <w:rsid w:val="00542279"/>
    <w:rsid w:val="00542810"/>
    <w:rsid w:val="00542986"/>
    <w:rsid w:val="00543652"/>
    <w:rsid w:val="00544E0F"/>
    <w:rsid w:val="00544FF2"/>
    <w:rsid w:val="005459DB"/>
    <w:rsid w:val="00546212"/>
    <w:rsid w:val="00546401"/>
    <w:rsid w:val="0054721C"/>
    <w:rsid w:val="0054745C"/>
    <w:rsid w:val="005476B4"/>
    <w:rsid w:val="00550561"/>
    <w:rsid w:val="00550E75"/>
    <w:rsid w:val="00552661"/>
    <w:rsid w:val="00552C92"/>
    <w:rsid w:val="00552CF0"/>
    <w:rsid w:val="005547F2"/>
    <w:rsid w:val="00554B24"/>
    <w:rsid w:val="00554BC6"/>
    <w:rsid w:val="005559CB"/>
    <w:rsid w:val="00555C77"/>
    <w:rsid w:val="00556599"/>
    <w:rsid w:val="0056029D"/>
    <w:rsid w:val="00561329"/>
    <w:rsid w:val="005648AA"/>
    <w:rsid w:val="00564ACF"/>
    <w:rsid w:val="00566D4B"/>
    <w:rsid w:val="005707D8"/>
    <w:rsid w:val="00571FD1"/>
    <w:rsid w:val="00573BB3"/>
    <w:rsid w:val="005740A9"/>
    <w:rsid w:val="0057548C"/>
    <w:rsid w:val="00576DD9"/>
    <w:rsid w:val="00576E07"/>
    <w:rsid w:val="005771F0"/>
    <w:rsid w:val="00582C3A"/>
    <w:rsid w:val="0058376D"/>
    <w:rsid w:val="00583C89"/>
    <w:rsid w:val="00584073"/>
    <w:rsid w:val="0058536C"/>
    <w:rsid w:val="00587C55"/>
    <w:rsid w:val="005910E7"/>
    <w:rsid w:val="005914B5"/>
    <w:rsid w:val="00592263"/>
    <w:rsid w:val="005926C9"/>
    <w:rsid w:val="0059278B"/>
    <w:rsid w:val="00593FC9"/>
    <w:rsid w:val="00594A12"/>
    <w:rsid w:val="005967E7"/>
    <w:rsid w:val="00596F17"/>
    <w:rsid w:val="00597219"/>
    <w:rsid w:val="0059771D"/>
    <w:rsid w:val="005977BA"/>
    <w:rsid w:val="005A00B8"/>
    <w:rsid w:val="005A0213"/>
    <w:rsid w:val="005A02C5"/>
    <w:rsid w:val="005A1585"/>
    <w:rsid w:val="005A312F"/>
    <w:rsid w:val="005A3B6B"/>
    <w:rsid w:val="005A480A"/>
    <w:rsid w:val="005A4C29"/>
    <w:rsid w:val="005A5997"/>
    <w:rsid w:val="005A5C34"/>
    <w:rsid w:val="005A6583"/>
    <w:rsid w:val="005A690C"/>
    <w:rsid w:val="005A6E88"/>
    <w:rsid w:val="005A6F46"/>
    <w:rsid w:val="005B206D"/>
    <w:rsid w:val="005B2C9D"/>
    <w:rsid w:val="005B42F9"/>
    <w:rsid w:val="005B6582"/>
    <w:rsid w:val="005B66BE"/>
    <w:rsid w:val="005B74ED"/>
    <w:rsid w:val="005B757C"/>
    <w:rsid w:val="005C01FD"/>
    <w:rsid w:val="005C0DC2"/>
    <w:rsid w:val="005C13DE"/>
    <w:rsid w:val="005C1938"/>
    <w:rsid w:val="005C3675"/>
    <w:rsid w:val="005C417C"/>
    <w:rsid w:val="005C62C6"/>
    <w:rsid w:val="005C631F"/>
    <w:rsid w:val="005C6569"/>
    <w:rsid w:val="005D46F9"/>
    <w:rsid w:val="005D4EC4"/>
    <w:rsid w:val="005D5862"/>
    <w:rsid w:val="005D6AD7"/>
    <w:rsid w:val="005E0FD9"/>
    <w:rsid w:val="005E1E96"/>
    <w:rsid w:val="005E2F56"/>
    <w:rsid w:val="005E2F75"/>
    <w:rsid w:val="005E38C8"/>
    <w:rsid w:val="005E41A8"/>
    <w:rsid w:val="005E5386"/>
    <w:rsid w:val="005F23B1"/>
    <w:rsid w:val="005F3324"/>
    <w:rsid w:val="005F3C2D"/>
    <w:rsid w:val="005F43E4"/>
    <w:rsid w:val="005F525D"/>
    <w:rsid w:val="005F58E7"/>
    <w:rsid w:val="005F5DBB"/>
    <w:rsid w:val="005F6051"/>
    <w:rsid w:val="005F723B"/>
    <w:rsid w:val="005F7C40"/>
    <w:rsid w:val="006013E1"/>
    <w:rsid w:val="00604282"/>
    <w:rsid w:val="006043B2"/>
    <w:rsid w:val="006049D2"/>
    <w:rsid w:val="00606BD2"/>
    <w:rsid w:val="00607484"/>
    <w:rsid w:val="00607E47"/>
    <w:rsid w:val="0061098E"/>
    <w:rsid w:val="00610F18"/>
    <w:rsid w:val="0061132F"/>
    <w:rsid w:val="00611E0F"/>
    <w:rsid w:val="00612C4A"/>
    <w:rsid w:val="006141D3"/>
    <w:rsid w:val="0061423A"/>
    <w:rsid w:val="00616827"/>
    <w:rsid w:val="006171E4"/>
    <w:rsid w:val="006179DB"/>
    <w:rsid w:val="00617ACE"/>
    <w:rsid w:val="006205D0"/>
    <w:rsid w:val="00621102"/>
    <w:rsid w:val="006223FB"/>
    <w:rsid w:val="006248A6"/>
    <w:rsid w:val="0062572A"/>
    <w:rsid w:val="0062733F"/>
    <w:rsid w:val="00627BAB"/>
    <w:rsid w:val="0063059D"/>
    <w:rsid w:val="00630B55"/>
    <w:rsid w:val="0063145E"/>
    <w:rsid w:val="00631597"/>
    <w:rsid w:val="00633314"/>
    <w:rsid w:val="00633917"/>
    <w:rsid w:val="0063394A"/>
    <w:rsid w:val="00635329"/>
    <w:rsid w:val="00635526"/>
    <w:rsid w:val="006407B4"/>
    <w:rsid w:val="0064143F"/>
    <w:rsid w:val="00644B3D"/>
    <w:rsid w:val="006451F9"/>
    <w:rsid w:val="0064675B"/>
    <w:rsid w:val="00646A3A"/>
    <w:rsid w:val="00646F8D"/>
    <w:rsid w:val="0064746D"/>
    <w:rsid w:val="006503A7"/>
    <w:rsid w:val="00651055"/>
    <w:rsid w:val="006525CC"/>
    <w:rsid w:val="00653F21"/>
    <w:rsid w:val="00653FF8"/>
    <w:rsid w:val="00654372"/>
    <w:rsid w:val="0065441A"/>
    <w:rsid w:val="00654B8C"/>
    <w:rsid w:val="00654C1A"/>
    <w:rsid w:val="00654F95"/>
    <w:rsid w:val="0065791F"/>
    <w:rsid w:val="00661477"/>
    <w:rsid w:val="00661CE9"/>
    <w:rsid w:val="00662100"/>
    <w:rsid w:val="0066376F"/>
    <w:rsid w:val="006639B3"/>
    <w:rsid w:val="00663FE9"/>
    <w:rsid w:val="00664509"/>
    <w:rsid w:val="00664661"/>
    <w:rsid w:val="00666CB6"/>
    <w:rsid w:val="00667140"/>
    <w:rsid w:val="006703F6"/>
    <w:rsid w:val="006703F8"/>
    <w:rsid w:val="00670C84"/>
    <w:rsid w:val="00671B73"/>
    <w:rsid w:val="006721DE"/>
    <w:rsid w:val="006725E3"/>
    <w:rsid w:val="00672A4B"/>
    <w:rsid w:val="00673A3F"/>
    <w:rsid w:val="00673E1C"/>
    <w:rsid w:val="006747D1"/>
    <w:rsid w:val="00675F94"/>
    <w:rsid w:val="00677432"/>
    <w:rsid w:val="00680690"/>
    <w:rsid w:val="00681B35"/>
    <w:rsid w:val="006822B2"/>
    <w:rsid w:val="0068280E"/>
    <w:rsid w:val="006846B1"/>
    <w:rsid w:val="00684CC6"/>
    <w:rsid w:val="0068536E"/>
    <w:rsid w:val="00685C4C"/>
    <w:rsid w:val="006861F2"/>
    <w:rsid w:val="00687487"/>
    <w:rsid w:val="006879F6"/>
    <w:rsid w:val="00691C0D"/>
    <w:rsid w:val="00691F62"/>
    <w:rsid w:val="00692351"/>
    <w:rsid w:val="00693BD3"/>
    <w:rsid w:val="00693E0F"/>
    <w:rsid w:val="006946EC"/>
    <w:rsid w:val="0069490F"/>
    <w:rsid w:val="0069569D"/>
    <w:rsid w:val="006964EC"/>
    <w:rsid w:val="006A0106"/>
    <w:rsid w:val="006A19E7"/>
    <w:rsid w:val="006A29E7"/>
    <w:rsid w:val="006A3247"/>
    <w:rsid w:val="006A39EF"/>
    <w:rsid w:val="006A55A4"/>
    <w:rsid w:val="006A60FC"/>
    <w:rsid w:val="006A62DD"/>
    <w:rsid w:val="006A6B77"/>
    <w:rsid w:val="006A6DFA"/>
    <w:rsid w:val="006B1F60"/>
    <w:rsid w:val="006B4319"/>
    <w:rsid w:val="006B5DC5"/>
    <w:rsid w:val="006B5F07"/>
    <w:rsid w:val="006B680F"/>
    <w:rsid w:val="006B6930"/>
    <w:rsid w:val="006B6F1A"/>
    <w:rsid w:val="006B7AE5"/>
    <w:rsid w:val="006C159B"/>
    <w:rsid w:val="006C226F"/>
    <w:rsid w:val="006C25FD"/>
    <w:rsid w:val="006C3036"/>
    <w:rsid w:val="006C42C5"/>
    <w:rsid w:val="006C5817"/>
    <w:rsid w:val="006C5D4E"/>
    <w:rsid w:val="006C7092"/>
    <w:rsid w:val="006C70EB"/>
    <w:rsid w:val="006D0DD7"/>
    <w:rsid w:val="006D1F06"/>
    <w:rsid w:val="006D2BC5"/>
    <w:rsid w:val="006D6F00"/>
    <w:rsid w:val="006D7400"/>
    <w:rsid w:val="006D763A"/>
    <w:rsid w:val="006E05D7"/>
    <w:rsid w:val="006E24FB"/>
    <w:rsid w:val="006E2818"/>
    <w:rsid w:val="006E73F8"/>
    <w:rsid w:val="006E7686"/>
    <w:rsid w:val="006E781D"/>
    <w:rsid w:val="006F1238"/>
    <w:rsid w:val="006F15DA"/>
    <w:rsid w:val="006F15FD"/>
    <w:rsid w:val="006F3A67"/>
    <w:rsid w:val="006F70F8"/>
    <w:rsid w:val="006F7AB9"/>
    <w:rsid w:val="0070170C"/>
    <w:rsid w:val="007043C2"/>
    <w:rsid w:val="00705839"/>
    <w:rsid w:val="00706F3F"/>
    <w:rsid w:val="00712D9F"/>
    <w:rsid w:val="00715E05"/>
    <w:rsid w:val="007162BC"/>
    <w:rsid w:val="00716CC4"/>
    <w:rsid w:val="007204F2"/>
    <w:rsid w:val="007215E7"/>
    <w:rsid w:val="00723540"/>
    <w:rsid w:val="00723952"/>
    <w:rsid w:val="007250E0"/>
    <w:rsid w:val="00725F19"/>
    <w:rsid w:val="007265E6"/>
    <w:rsid w:val="00726649"/>
    <w:rsid w:val="00726885"/>
    <w:rsid w:val="007269F0"/>
    <w:rsid w:val="00726A04"/>
    <w:rsid w:val="007273CE"/>
    <w:rsid w:val="00727EB7"/>
    <w:rsid w:val="0073143F"/>
    <w:rsid w:val="00731823"/>
    <w:rsid w:val="00732FC0"/>
    <w:rsid w:val="007334B2"/>
    <w:rsid w:val="007377F6"/>
    <w:rsid w:val="00737888"/>
    <w:rsid w:val="00737FE3"/>
    <w:rsid w:val="00740F4A"/>
    <w:rsid w:val="00741447"/>
    <w:rsid w:val="00741536"/>
    <w:rsid w:val="00741546"/>
    <w:rsid w:val="0074157D"/>
    <w:rsid w:val="00741C06"/>
    <w:rsid w:val="007429EF"/>
    <w:rsid w:val="00742AD7"/>
    <w:rsid w:val="00742B5E"/>
    <w:rsid w:val="00743244"/>
    <w:rsid w:val="0074349A"/>
    <w:rsid w:val="00745FCD"/>
    <w:rsid w:val="00746469"/>
    <w:rsid w:val="0074681E"/>
    <w:rsid w:val="00746A96"/>
    <w:rsid w:val="00746F55"/>
    <w:rsid w:val="0075110A"/>
    <w:rsid w:val="007515E9"/>
    <w:rsid w:val="00751998"/>
    <w:rsid w:val="00752F91"/>
    <w:rsid w:val="00753869"/>
    <w:rsid w:val="00754B78"/>
    <w:rsid w:val="00755E8E"/>
    <w:rsid w:val="00756DDF"/>
    <w:rsid w:val="0076119D"/>
    <w:rsid w:val="0076245D"/>
    <w:rsid w:val="00762737"/>
    <w:rsid w:val="00763022"/>
    <w:rsid w:val="007634A0"/>
    <w:rsid w:val="0076363D"/>
    <w:rsid w:val="00764A7F"/>
    <w:rsid w:val="00765DAB"/>
    <w:rsid w:val="00766431"/>
    <w:rsid w:val="00767874"/>
    <w:rsid w:val="00770517"/>
    <w:rsid w:val="007722FF"/>
    <w:rsid w:val="00772AB0"/>
    <w:rsid w:val="007732C7"/>
    <w:rsid w:val="0077457F"/>
    <w:rsid w:val="007749F6"/>
    <w:rsid w:val="00774E1A"/>
    <w:rsid w:val="00775437"/>
    <w:rsid w:val="007768DF"/>
    <w:rsid w:val="00776946"/>
    <w:rsid w:val="007816C1"/>
    <w:rsid w:val="00783468"/>
    <w:rsid w:val="00783F46"/>
    <w:rsid w:val="0078455D"/>
    <w:rsid w:val="00785CB3"/>
    <w:rsid w:val="00785FC2"/>
    <w:rsid w:val="00786356"/>
    <w:rsid w:val="0079006F"/>
    <w:rsid w:val="0079346D"/>
    <w:rsid w:val="007937BB"/>
    <w:rsid w:val="00795306"/>
    <w:rsid w:val="00796430"/>
    <w:rsid w:val="00797614"/>
    <w:rsid w:val="007A0795"/>
    <w:rsid w:val="007A1639"/>
    <w:rsid w:val="007A3305"/>
    <w:rsid w:val="007A541D"/>
    <w:rsid w:val="007A5AA3"/>
    <w:rsid w:val="007A5EC8"/>
    <w:rsid w:val="007A70E7"/>
    <w:rsid w:val="007A71CC"/>
    <w:rsid w:val="007B0908"/>
    <w:rsid w:val="007B0C68"/>
    <w:rsid w:val="007B10B4"/>
    <w:rsid w:val="007B1434"/>
    <w:rsid w:val="007B5F35"/>
    <w:rsid w:val="007B78FE"/>
    <w:rsid w:val="007C09D7"/>
    <w:rsid w:val="007C0C66"/>
    <w:rsid w:val="007C1424"/>
    <w:rsid w:val="007C365C"/>
    <w:rsid w:val="007C4EDC"/>
    <w:rsid w:val="007C7F9A"/>
    <w:rsid w:val="007D0122"/>
    <w:rsid w:val="007D12AF"/>
    <w:rsid w:val="007D2144"/>
    <w:rsid w:val="007D2974"/>
    <w:rsid w:val="007D31E2"/>
    <w:rsid w:val="007D4493"/>
    <w:rsid w:val="007D5D1E"/>
    <w:rsid w:val="007D6EAA"/>
    <w:rsid w:val="007E0008"/>
    <w:rsid w:val="007E121F"/>
    <w:rsid w:val="007E199B"/>
    <w:rsid w:val="007E1DB9"/>
    <w:rsid w:val="007E57B2"/>
    <w:rsid w:val="007E5E49"/>
    <w:rsid w:val="007E774C"/>
    <w:rsid w:val="007E7B7C"/>
    <w:rsid w:val="007F043C"/>
    <w:rsid w:val="007F0CF6"/>
    <w:rsid w:val="007F25DD"/>
    <w:rsid w:val="007F26A5"/>
    <w:rsid w:val="007F3BC8"/>
    <w:rsid w:val="007F3E99"/>
    <w:rsid w:val="007F4169"/>
    <w:rsid w:val="007F42C9"/>
    <w:rsid w:val="007F4862"/>
    <w:rsid w:val="007F49E5"/>
    <w:rsid w:val="007F5155"/>
    <w:rsid w:val="007F61C6"/>
    <w:rsid w:val="007F664E"/>
    <w:rsid w:val="007F75A1"/>
    <w:rsid w:val="007F7704"/>
    <w:rsid w:val="007F79F8"/>
    <w:rsid w:val="008001C1"/>
    <w:rsid w:val="008003F2"/>
    <w:rsid w:val="00800F97"/>
    <w:rsid w:val="0080139A"/>
    <w:rsid w:val="008031D9"/>
    <w:rsid w:val="008042E9"/>
    <w:rsid w:val="00804917"/>
    <w:rsid w:val="00804AD7"/>
    <w:rsid w:val="008103D4"/>
    <w:rsid w:val="00810BC1"/>
    <w:rsid w:val="0081238A"/>
    <w:rsid w:val="00812E8F"/>
    <w:rsid w:val="00814190"/>
    <w:rsid w:val="00814DF9"/>
    <w:rsid w:val="00815B17"/>
    <w:rsid w:val="008160BA"/>
    <w:rsid w:val="00816625"/>
    <w:rsid w:val="0081745D"/>
    <w:rsid w:val="00820030"/>
    <w:rsid w:val="008212DA"/>
    <w:rsid w:val="008229E7"/>
    <w:rsid w:val="00822C6E"/>
    <w:rsid w:val="008231D4"/>
    <w:rsid w:val="0082344A"/>
    <w:rsid w:val="0082480A"/>
    <w:rsid w:val="008249C7"/>
    <w:rsid w:val="00825896"/>
    <w:rsid w:val="00825F4D"/>
    <w:rsid w:val="00826AB6"/>
    <w:rsid w:val="008303B2"/>
    <w:rsid w:val="00830A41"/>
    <w:rsid w:val="00830F62"/>
    <w:rsid w:val="008314D1"/>
    <w:rsid w:val="008322F7"/>
    <w:rsid w:val="00832BC2"/>
    <w:rsid w:val="00834EE6"/>
    <w:rsid w:val="0083710B"/>
    <w:rsid w:val="00837165"/>
    <w:rsid w:val="00837CC5"/>
    <w:rsid w:val="00837E6A"/>
    <w:rsid w:val="00840244"/>
    <w:rsid w:val="008410C1"/>
    <w:rsid w:val="008427C1"/>
    <w:rsid w:val="0084409A"/>
    <w:rsid w:val="00844351"/>
    <w:rsid w:val="00844BC4"/>
    <w:rsid w:val="00846E51"/>
    <w:rsid w:val="00847287"/>
    <w:rsid w:val="008476C0"/>
    <w:rsid w:val="00847A90"/>
    <w:rsid w:val="00847E29"/>
    <w:rsid w:val="00851C5D"/>
    <w:rsid w:val="0085310C"/>
    <w:rsid w:val="0085332B"/>
    <w:rsid w:val="00853A9C"/>
    <w:rsid w:val="008576E1"/>
    <w:rsid w:val="00857E28"/>
    <w:rsid w:val="008604AE"/>
    <w:rsid w:val="00861148"/>
    <w:rsid w:val="008623D1"/>
    <w:rsid w:val="008661E8"/>
    <w:rsid w:val="008703C5"/>
    <w:rsid w:val="00871AB2"/>
    <w:rsid w:val="0087261E"/>
    <w:rsid w:val="008730EA"/>
    <w:rsid w:val="00875735"/>
    <w:rsid w:val="00875AD2"/>
    <w:rsid w:val="00876A8E"/>
    <w:rsid w:val="0087724F"/>
    <w:rsid w:val="00877B66"/>
    <w:rsid w:val="00877BD4"/>
    <w:rsid w:val="00877EC7"/>
    <w:rsid w:val="00880D82"/>
    <w:rsid w:val="00880FD1"/>
    <w:rsid w:val="00882410"/>
    <w:rsid w:val="008846B4"/>
    <w:rsid w:val="008863CA"/>
    <w:rsid w:val="00886D8C"/>
    <w:rsid w:val="00887C73"/>
    <w:rsid w:val="008901C6"/>
    <w:rsid w:val="0089117A"/>
    <w:rsid w:val="00894E65"/>
    <w:rsid w:val="0089517E"/>
    <w:rsid w:val="008961B1"/>
    <w:rsid w:val="00897E5F"/>
    <w:rsid w:val="008A0D55"/>
    <w:rsid w:val="008A0F04"/>
    <w:rsid w:val="008A2A20"/>
    <w:rsid w:val="008A2E8E"/>
    <w:rsid w:val="008A3756"/>
    <w:rsid w:val="008A4307"/>
    <w:rsid w:val="008A5558"/>
    <w:rsid w:val="008B0588"/>
    <w:rsid w:val="008B0708"/>
    <w:rsid w:val="008B08DE"/>
    <w:rsid w:val="008B34E8"/>
    <w:rsid w:val="008B3DA7"/>
    <w:rsid w:val="008B7764"/>
    <w:rsid w:val="008B7E76"/>
    <w:rsid w:val="008C01F1"/>
    <w:rsid w:val="008C0CDD"/>
    <w:rsid w:val="008C2E4B"/>
    <w:rsid w:val="008C386E"/>
    <w:rsid w:val="008C6F13"/>
    <w:rsid w:val="008D2351"/>
    <w:rsid w:val="008D287A"/>
    <w:rsid w:val="008D3AEB"/>
    <w:rsid w:val="008D3D17"/>
    <w:rsid w:val="008D3E0C"/>
    <w:rsid w:val="008D48D5"/>
    <w:rsid w:val="008D56B5"/>
    <w:rsid w:val="008D5F12"/>
    <w:rsid w:val="008E0330"/>
    <w:rsid w:val="008E14D6"/>
    <w:rsid w:val="008E2147"/>
    <w:rsid w:val="008E2448"/>
    <w:rsid w:val="008E509D"/>
    <w:rsid w:val="008E67C2"/>
    <w:rsid w:val="008E6E8C"/>
    <w:rsid w:val="008F14FF"/>
    <w:rsid w:val="008F2313"/>
    <w:rsid w:val="008F333E"/>
    <w:rsid w:val="008F350B"/>
    <w:rsid w:val="008F36E2"/>
    <w:rsid w:val="008F3764"/>
    <w:rsid w:val="008F4A33"/>
    <w:rsid w:val="008F7437"/>
    <w:rsid w:val="00900057"/>
    <w:rsid w:val="009012C7"/>
    <w:rsid w:val="009016E8"/>
    <w:rsid w:val="00901D0C"/>
    <w:rsid w:val="009025E7"/>
    <w:rsid w:val="00902A31"/>
    <w:rsid w:val="00902B4C"/>
    <w:rsid w:val="00903207"/>
    <w:rsid w:val="009032E4"/>
    <w:rsid w:val="0090332A"/>
    <w:rsid w:val="009034D0"/>
    <w:rsid w:val="00904ACF"/>
    <w:rsid w:val="00905B8C"/>
    <w:rsid w:val="009060BD"/>
    <w:rsid w:val="00906340"/>
    <w:rsid w:val="0090742A"/>
    <w:rsid w:val="0090779B"/>
    <w:rsid w:val="00907DFD"/>
    <w:rsid w:val="00907F67"/>
    <w:rsid w:val="00910EEE"/>
    <w:rsid w:val="0091102A"/>
    <w:rsid w:val="009113B2"/>
    <w:rsid w:val="00911436"/>
    <w:rsid w:val="00911D78"/>
    <w:rsid w:val="009124A0"/>
    <w:rsid w:val="00912559"/>
    <w:rsid w:val="00912AC7"/>
    <w:rsid w:val="00912E61"/>
    <w:rsid w:val="009147DA"/>
    <w:rsid w:val="00914F82"/>
    <w:rsid w:val="00916300"/>
    <w:rsid w:val="00916B17"/>
    <w:rsid w:val="00922560"/>
    <w:rsid w:val="00923487"/>
    <w:rsid w:val="00923959"/>
    <w:rsid w:val="00923F41"/>
    <w:rsid w:val="00924256"/>
    <w:rsid w:val="00925A57"/>
    <w:rsid w:val="0092669F"/>
    <w:rsid w:val="00931156"/>
    <w:rsid w:val="00932103"/>
    <w:rsid w:val="0093214B"/>
    <w:rsid w:val="009334E0"/>
    <w:rsid w:val="00934AEA"/>
    <w:rsid w:val="00934F0C"/>
    <w:rsid w:val="00936900"/>
    <w:rsid w:val="00937279"/>
    <w:rsid w:val="009379FB"/>
    <w:rsid w:val="00937F69"/>
    <w:rsid w:val="00940359"/>
    <w:rsid w:val="00940D53"/>
    <w:rsid w:val="00941811"/>
    <w:rsid w:val="00943A08"/>
    <w:rsid w:val="00943CAE"/>
    <w:rsid w:val="00945C24"/>
    <w:rsid w:val="00946AAE"/>
    <w:rsid w:val="00947170"/>
    <w:rsid w:val="00947234"/>
    <w:rsid w:val="00947F2F"/>
    <w:rsid w:val="00950C59"/>
    <w:rsid w:val="00950F1B"/>
    <w:rsid w:val="009511CF"/>
    <w:rsid w:val="00951704"/>
    <w:rsid w:val="00951EB5"/>
    <w:rsid w:val="00951FD5"/>
    <w:rsid w:val="0095341E"/>
    <w:rsid w:val="00953E67"/>
    <w:rsid w:val="00954224"/>
    <w:rsid w:val="00954E34"/>
    <w:rsid w:val="00955D00"/>
    <w:rsid w:val="00957235"/>
    <w:rsid w:val="00957E9D"/>
    <w:rsid w:val="00960E4B"/>
    <w:rsid w:val="00961436"/>
    <w:rsid w:val="00961808"/>
    <w:rsid w:val="009622A2"/>
    <w:rsid w:val="0096253C"/>
    <w:rsid w:val="00962A57"/>
    <w:rsid w:val="00967715"/>
    <w:rsid w:val="009708D3"/>
    <w:rsid w:val="009716CB"/>
    <w:rsid w:val="00971837"/>
    <w:rsid w:val="00973397"/>
    <w:rsid w:val="00973597"/>
    <w:rsid w:val="0097376E"/>
    <w:rsid w:val="009754C8"/>
    <w:rsid w:val="009755DB"/>
    <w:rsid w:val="00975A0C"/>
    <w:rsid w:val="00976814"/>
    <w:rsid w:val="0097766A"/>
    <w:rsid w:val="00977A3E"/>
    <w:rsid w:val="00981543"/>
    <w:rsid w:val="00981A46"/>
    <w:rsid w:val="00981F2E"/>
    <w:rsid w:val="00983C15"/>
    <w:rsid w:val="0098466C"/>
    <w:rsid w:val="00984884"/>
    <w:rsid w:val="0098490B"/>
    <w:rsid w:val="00986394"/>
    <w:rsid w:val="0098657C"/>
    <w:rsid w:val="009869C6"/>
    <w:rsid w:val="00987AD2"/>
    <w:rsid w:val="009901F8"/>
    <w:rsid w:val="00990B53"/>
    <w:rsid w:val="00991E7D"/>
    <w:rsid w:val="00991F03"/>
    <w:rsid w:val="009930F4"/>
    <w:rsid w:val="009932EF"/>
    <w:rsid w:val="00993875"/>
    <w:rsid w:val="00993C3B"/>
    <w:rsid w:val="009947BC"/>
    <w:rsid w:val="00994A0D"/>
    <w:rsid w:val="00995D82"/>
    <w:rsid w:val="009A040D"/>
    <w:rsid w:val="009A27A3"/>
    <w:rsid w:val="009A3145"/>
    <w:rsid w:val="009A459D"/>
    <w:rsid w:val="009A580F"/>
    <w:rsid w:val="009A6E53"/>
    <w:rsid w:val="009A6E67"/>
    <w:rsid w:val="009A7B40"/>
    <w:rsid w:val="009B01FF"/>
    <w:rsid w:val="009B1B84"/>
    <w:rsid w:val="009B333E"/>
    <w:rsid w:val="009B4866"/>
    <w:rsid w:val="009B54BC"/>
    <w:rsid w:val="009B60F8"/>
    <w:rsid w:val="009B670C"/>
    <w:rsid w:val="009C061C"/>
    <w:rsid w:val="009C4CAB"/>
    <w:rsid w:val="009C5B33"/>
    <w:rsid w:val="009C63D1"/>
    <w:rsid w:val="009D02CD"/>
    <w:rsid w:val="009D160F"/>
    <w:rsid w:val="009D25AE"/>
    <w:rsid w:val="009D3212"/>
    <w:rsid w:val="009D385E"/>
    <w:rsid w:val="009E11E9"/>
    <w:rsid w:val="009E1717"/>
    <w:rsid w:val="009E51C7"/>
    <w:rsid w:val="009E766E"/>
    <w:rsid w:val="009E7872"/>
    <w:rsid w:val="009E7BEC"/>
    <w:rsid w:val="009F0B51"/>
    <w:rsid w:val="009F0C71"/>
    <w:rsid w:val="009F1FAC"/>
    <w:rsid w:val="009F242F"/>
    <w:rsid w:val="009F45AE"/>
    <w:rsid w:val="009F4E0A"/>
    <w:rsid w:val="009F4EC3"/>
    <w:rsid w:val="009F5F6B"/>
    <w:rsid w:val="009F6B42"/>
    <w:rsid w:val="009F70FE"/>
    <w:rsid w:val="00A00958"/>
    <w:rsid w:val="00A02471"/>
    <w:rsid w:val="00A02532"/>
    <w:rsid w:val="00A03012"/>
    <w:rsid w:val="00A03D52"/>
    <w:rsid w:val="00A048B8"/>
    <w:rsid w:val="00A05B0C"/>
    <w:rsid w:val="00A06249"/>
    <w:rsid w:val="00A06F87"/>
    <w:rsid w:val="00A072A3"/>
    <w:rsid w:val="00A10BBC"/>
    <w:rsid w:val="00A10F5D"/>
    <w:rsid w:val="00A129E8"/>
    <w:rsid w:val="00A130CC"/>
    <w:rsid w:val="00A13697"/>
    <w:rsid w:val="00A164C5"/>
    <w:rsid w:val="00A179A2"/>
    <w:rsid w:val="00A17A3E"/>
    <w:rsid w:val="00A205B8"/>
    <w:rsid w:val="00A20BC1"/>
    <w:rsid w:val="00A224F3"/>
    <w:rsid w:val="00A25030"/>
    <w:rsid w:val="00A250C7"/>
    <w:rsid w:val="00A2588D"/>
    <w:rsid w:val="00A267E5"/>
    <w:rsid w:val="00A304E3"/>
    <w:rsid w:val="00A31D5E"/>
    <w:rsid w:val="00A31E8D"/>
    <w:rsid w:val="00A36831"/>
    <w:rsid w:val="00A36871"/>
    <w:rsid w:val="00A4061C"/>
    <w:rsid w:val="00A42B5E"/>
    <w:rsid w:val="00A44512"/>
    <w:rsid w:val="00A445DA"/>
    <w:rsid w:val="00A459BF"/>
    <w:rsid w:val="00A47485"/>
    <w:rsid w:val="00A51323"/>
    <w:rsid w:val="00A51C58"/>
    <w:rsid w:val="00A531B9"/>
    <w:rsid w:val="00A532DB"/>
    <w:rsid w:val="00A5557C"/>
    <w:rsid w:val="00A576C2"/>
    <w:rsid w:val="00A607A4"/>
    <w:rsid w:val="00A611E9"/>
    <w:rsid w:val="00A617D0"/>
    <w:rsid w:val="00A622F8"/>
    <w:rsid w:val="00A62537"/>
    <w:rsid w:val="00A62EEA"/>
    <w:rsid w:val="00A63710"/>
    <w:rsid w:val="00A63EE8"/>
    <w:rsid w:val="00A645BF"/>
    <w:rsid w:val="00A66F60"/>
    <w:rsid w:val="00A71D85"/>
    <w:rsid w:val="00A7299C"/>
    <w:rsid w:val="00A7310B"/>
    <w:rsid w:val="00A7378F"/>
    <w:rsid w:val="00A7392A"/>
    <w:rsid w:val="00A740B6"/>
    <w:rsid w:val="00A75A2C"/>
    <w:rsid w:val="00A8244A"/>
    <w:rsid w:val="00A837E2"/>
    <w:rsid w:val="00A8448E"/>
    <w:rsid w:val="00A844B1"/>
    <w:rsid w:val="00A86E40"/>
    <w:rsid w:val="00A92656"/>
    <w:rsid w:val="00A92B97"/>
    <w:rsid w:val="00A92CF8"/>
    <w:rsid w:val="00A93459"/>
    <w:rsid w:val="00A939B5"/>
    <w:rsid w:val="00A93BF3"/>
    <w:rsid w:val="00A93FC2"/>
    <w:rsid w:val="00A9424A"/>
    <w:rsid w:val="00A944F4"/>
    <w:rsid w:val="00A94BAB"/>
    <w:rsid w:val="00A9524A"/>
    <w:rsid w:val="00A95DB6"/>
    <w:rsid w:val="00A97B40"/>
    <w:rsid w:val="00A97F78"/>
    <w:rsid w:val="00AA00A7"/>
    <w:rsid w:val="00AA00B0"/>
    <w:rsid w:val="00AA153E"/>
    <w:rsid w:val="00AA2222"/>
    <w:rsid w:val="00AA2A71"/>
    <w:rsid w:val="00AA2C06"/>
    <w:rsid w:val="00AA2D04"/>
    <w:rsid w:val="00AA4590"/>
    <w:rsid w:val="00AA539D"/>
    <w:rsid w:val="00AA619C"/>
    <w:rsid w:val="00AA7166"/>
    <w:rsid w:val="00AB1B7B"/>
    <w:rsid w:val="00AB238C"/>
    <w:rsid w:val="00AB242A"/>
    <w:rsid w:val="00AB2D11"/>
    <w:rsid w:val="00AB4C84"/>
    <w:rsid w:val="00AB77FF"/>
    <w:rsid w:val="00AC0141"/>
    <w:rsid w:val="00AC1300"/>
    <w:rsid w:val="00AC239F"/>
    <w:rsid w:val="00AC28F1"/>
    <w:rsid w:val="00AC3ACF"/>
    <w:rsid w:val="00AC4050"/>
    <w:rsid w:val="00AC43F4"/>
    <w:rsid w:val="00AC4547"/>
    <w:rsid w:val="00AC4BC1"/>
    <w:rsid w:val="00AC58A6"/>
    <w:rsid w:val="00AC5A97"/>
    <w:rsid w:val="00AC5DBF"/>
    <w:rsid w:val="00AC65C4"/>
    <w:rsid w:val="00AC77AE"/>
    <w:rsid w:val="00AC7BDC"/>
    <w:rsid w:val="00AD0152"/>
    <w:rsid w:val="00AD0FF3"/>
    <w:rsid w:val="00AD18E9"/>
    <w:rsid w:val="00AD39DF"/>
    <w:rsid w:val="00AD4DFD"/>
    <w:rsid w:val="00AD5A98"/>
    <w:rsid w:val="00AD6218"/>
    <w:rsid w:val="00AD682D"/>
    <w:rsid w:val="00AD767C"/>
    <w:rsid w:val="00AD79B8"/>
    <w:rsid w:val="00AE0460"/>
    <w:rsid w:val="00AE0ED4"/>
    <w:rsid w:val="00AE2266"/>
    <w:rsid w:val="00AE2EC2"/>
    <w:rsid w:val="00AE679F"/>
    <w:rsid w:val="00AE707B"/>
    <w:rsid w:val="00AF07FE"/>
    <w:rsid w:val="00AF14FE"/>
    <w:rsid w:val="00AF19B6"/>
    <w:rsid w:val="00AF1D4A"/>
    <w:rsid w:val="00AF47EB"/>
    <w:rsid w:val="00AF6843"/>
    <w:rsid w:val="00AF7878"/>
    <w:rsid w:val="00B02634"/>
    <w:rsid w:val="00B037CB"/>
    <w:rsid w:val="00B04BF9"/>
    <w:rsid w:val="00B04E19"/>
    <w:rsid w:val="00B058E0"/>
    <w:rsid w:val="00B05F9F"/>
    <w:rsid w:val="00B06176"/>
    <w:rsid w:val="00B0694F"/>
    <w:rsid w:val="00B07B51"/>
    <w:rsid w:val="00B07EE8"/>
    <w:rsid w:val="00B10330"/>
    <w:rsid w:val="00B11FEE"/>
    <w:rsid w:val="00B1341A"/>
    <w:rsid w:val="00B155EF"/>
    <w:rsid w:val="00B24BD8"/>
    <w:rsid w:val="00B25AD3"/>
    <w:rsid w:val="00B25F7F"/>
    <w:rsid w:val="00B25F9E"/>
    <w:rsid w:val="00B266BD"/>
    <w:rsid w:val="00B266C0"/>
    <w:rsid w:val="00B2719E"/>
    <w:rsid w:val="00B30968"/>
    <w:rsid w:val="00B31998"/>
    <w:rsid w:val="00B31D9A"/>
    <w:rsid w:val="00B32840"/>
    <w:rsid w:val="00B32B68"/>
    <w:rsid w:val="00B33C82"/>
    <w:rsid w:val="00B34315"/>
    <w:rsid w:val="00B346DD"/>
    <w:rsid w:val="00B34D46"/>
    <w:rsid w:val="00B34F62"/>
    <w:rsid w:val="00B35E17"/>
    <w:rsid w:val="00B370C5"/>
    <w:rsid w:val="00B37F5C"/>
    <w:rsid w:val="00B37F9F"/>
    <w:rsid w:val="00B41045"/>
    <w:rsid w:val="00B4205A"/>
    <w:rsid w:val="00B4586B"/>
    <w:rsid w:val="00B47044"/>
    <w:rsid w:val="00B50783"/>
    <w:rsid w:val="00B50A97"/>
    <w:rsid w:val="00B51147"/>
    <w:rsid w:val="00B5132A"/>
    <w:rsid w:val="00B52A8C"/>
    <w:rsid w:val="00B5597E"/>
    <w:rsid w:val="00B56964"/>
    <w:rsid w:val="00B5753D"/>
    <w:rsid w:val="00B57F3E"/>
    <w:rsid w:val="00B6029A"/>
    <w:rsid w:val="00B61123"/>
    <w:rsid w:val="00B62074"/>
    <w:rsid w:val="00B625A1"/>
    <w:rsid w:val="00B62823"/>
    <w:rsid w:val="00B629D8"/>
    <w:rsid w:val="00B64A33"/>
    <w:rsid w:val="00B65A2B"/>
    <w:rsid w:val="00B66635"/>
    <w:rsid w:val="00B668D7"/>
    <w:rsid w:val="00B668E4"/>
    <w:rsid w:val="00B66D5F"/>
    <w:rsid w:val="00B67584"/>
    <w:rsid w:val="00B67F92"/>
    <w:rsid w:val="00B7071E"/>
    <w:rsid w:val="00B709E4"/>
    <w:rsid w:val="00B71AD8"/>
    <w:rsid w:val="00B71CFE"/>
    <w:rsid w:val="00B72AE9"/>
    <w:rsid w:val="00B736C4"/>
    <w:rsid w:val="00B74F78"/>
    <w:rsid w:val="00B802AF"/>
    <w:rsid w:val="00B8035E"/>
    <w:rsid w:val="00B81776"/>
    <w:rsid w:val="00B81D2C"/>
    <w:rsid w:val="00B836AF"/>
    <w:rsid w:val="00B863A2"/>
    <w:rsid w:val="00B869BE"/>
    <w:rsid w:val="00B87522"/>
    <w:rsid w:val="00B910A8"/>
    <w:rsid w:val="00B914C4"/>
    <w:rsid w:val="00B93A7D"/>
    <w:rsid w:val="00B94691"/>
    <w:rsid w:val="00B94755"/>
    <w:rsid w:val="00BA0D65"/>
    <w:rsid w:val="00BA2846"/>
    <w:rsid w:val="00BA2DA3"/>
    <w:rsid w:val="00BA3DCD"/>
    <w:rsid w:val="00BB087E"/>
    <w:rsid w:val="00BB0A20"/>
    <w:rsid w:val="00BB0E65"/>
    <w:rsid w:val="00BB1785"/>
    <w:rsid w:val="00BB18AD"/>
    <w:rsid w:val="00BB2582"/>
    <w:rsid w:val="00BB2BEF"/>
    <w:rsid w:val="00BB4838"/>
    <w:rsid w:val="00BB52AA"/>
    <w:rsid w:val="00BB7085"/>
    <w:rsid w:val="00BB7828"/>
    <w:rsid w:val="00BC1978"/>
    <w:rsid w:val="00BC2D9C"/>
    <w:rsid w:val="00BC3823"/>
    <w:rsid w:val="00BC4880"/>
    <w:rsid w:val="00BC52E4"/>
    <w:rsid w:val="00BC530D"/>
    <w:rsid w:val="00BC5581"/>
    <w:rsid w:val="00BC5665"/>
    <w:rsid w:val="00BC5FB2"/>
    <w:rsid w:val="00BC6550"/>
    <w:rsid w:val="00BC78A6"/>
    <w:rsid w:val="00BD0540"/>
    <w:rsid w:val="00BD093B"/>
    <w:rsid w:val="00BD10B2"/>
    <w:rsid w:val="00BD1283"/>
    <w:rsid w:val="00BD2462"/>
    <w:rsid w:val="00BD358A"/>
    <w:rsid w:val="00BD3D3F"/>
    <w:rsid w:val="00BD459D"/>
    <w:rsid w:val="00BD5C46"/>
    <w:rsid w:val="00BD7417"/>
    <w:rsid w:val="00BE0CC3"/>
    <w:rsid w:val="00BE0E88"/>
    <w:rsid w:val="00BE1364"/>
    <w:rsid w:val="00BE1EB6"/>
    <w:rsid w:val="00BE2ED7"/>
    <w:rsid w:val="00BE51E6"/>
    <w:rsid w:val="00BE52E1"/>
    <w:rsid w:val="00BE6B93"/>
    <w:rsid w:val="00BE75EA"/>
    <w:rsid w:val="00BF0314"/>
    <w:rsid w:val="00BF1881"/>
    <w:rsid w:val="00BF2D13"/>
    <w:rsid w:val="00BF333C"/>
    <w:rsid w:val="00BF49D6"/>
    <w:rsid w:val="00BF4DB2"/>
    <w:rsid w:val="00BF57E6"/>
    <w:rsid w:val="00BF607C"/>
    <w:rsid w:val="00BF64D9"/>
    <w:rsid w:val="00BF79C8"/>
    <w:rsid w:val="00C00439"/>
    <w:rsid w:val="00C005AF"/>
    <w:rsid w:val="00C028E7"/>
    <w:rsid w:val="00C03DD6"/>
    <w:rsid w:val="00C04E19"/>
    <w:rsid w:val="00C0503F"/>
    <w:rsid w:val="00C055EB"/>
    <w:rsid w:val="00C0583A"/>
    <w:rsid w:val="00C05A91"/>
    <w:rsid w:val="00C078B7"/>
    <w:rsid w:val="00C078BF"/>
    <w:rsid w:val="00C10E27"/>
    <w:rsid w:val="00C112AB"/>
    <w:rsid w:val="00C11EBE"/>
    <w:rsid w:val="00C12323"/>
    <w:rsid w:val="00C12E3A"/>
    <w:rsid w:val="00C13362"/>
    <w:rsid w:val="00C13B3B"/>
    <w:rsid w:val="00C1578E"/>
    <w:rsid w:val="00C161F8"/>
    <w:rsid w:val="00C20156"/>
    <w:rsid w:val="00C2269F"/>
    <w:rsid w:val="00C23576"/>
    <w:rsid w:val="00C23C0C"/>
    <w:rsid w:val="00C25698"/>
    <w:rsid w:val="00C26155"/>
    <w:rsid w:val="00C268C8"/>
    <w:rsid w:val="00C278F2"/>
    <w:rsid w:val="00C27E36"/>
    <w:rsid w:val="00C308B0"/>
    <w:rsid w:val="00C30BC7"/>
    <w:rsid w:val="00C31084"/>
    <w:rsid w:val="00C32D7D"/>
    <w:rsid w:val="00C33C08"/>
    <w:rsid w:val="00C33E6A"/>
    <w:rsid w:val="00C366F2"/>
    <w:rsid w:val="00C36CDD"/>
    <w:rsid w:val="00C3738F"/>
    <w:rsid w:val="00C410A2"/>
    <w:rsid w:val="00C4254C"/>
    <w:rsid w:val="00C43A31"/>
    <w:rsid w:val="00C44111"/>
    <w:rsid w:val="00C44E8D"/>
    <w:rsid w:val="00C451FD"/>
    <w:rsid w:val="00C47002"/>
    <w:rsid w:val="00C47134"/>
    <w:rsid w:val="00C47F0D"/>
    <w:rsid w:val="00C50121"/>
    <w:rsid w:val="00C5284B"/>
    <w:rsid w:val="00C528D4"/>
    <w:rsid w:val="00C53062"/>
    <w:rsid w:val="00C544D8"/>
    <w:rsid w:val="00C5505D"/>
    <w:rsid w:val="00C55393"/>
    <w:rsid w:val="00C55CE8"/>
    <w:rsid w:val="00C60D9E"/>
    <w:rsid w:val="00C63097"/>
    <w:rsid w:val="00C63172"/>
    <w:rsid w:val="00C6665A"/>
    <w:rsid w:val="00C71BFA"/>
    <w:rsid w:val="00C75524"/>
    <w:rsid w:val="00C770BB"/>
    <w:rsid w:val="00C80D04"/>
    <w:rsid w:val="00C81E84"/>
    <w:rsid w:val="00C82896"/>
    <w:rsid w:val="00C833EF"/>
    <w:rsid w:val="00C85D11"/>
    <w:rsid w:val="00C87C0C"/>
    <w:rsid w:val="00C9194C"/>
    <w:rsid w:val="00C91C61"/>
    <w:rsid w:val="00C926CF"/>
    <w:rsid w:val="00C94194"/>
    <w:rsid w:val="00C95289"/>
    <w:rsid w:val="00C972E4"/>
    <w:rsid w:val="00CA0B0B"/>
    <w:rsid w:val="00CA1451"/>
    <w:rsid w:val="00CA3886"/>
    <w:rsid w:val="00CA41E5"/>
    <w:rsid w:val="00CA47E7"/>
    <w:rsid w:val="00CA5DDE"/>
    <w:rsid w:val="00CA6386"/>
    <w:rsid w:val="00CA7E13"/>
    <w:rsid w:val="00CB0643"/>
    <w:rsid w:val="00CB0F3D"/>
    <w:rsid w:val="00CB172C"/>
    <w:rsid w:val="00CB1DB3"/>
    <w:rsid w:val="00CB229A"/>
    <w:rsid w:val="00CB2985"/>
    <w:rsid w:val="00CB3E80"/>
    <w:rsid w:val="00CC0047"/>
    <w:rsid w:val="00CC0710"/>
    <w:rsid w:val="00CC0CDD"/>
    <w:rsid w:val="00CC32C0"/>
    <w:rsid w:val="00CC4250"/>
    <w:rsid w:val="00CC44F9"/>
    <w:rsid w:val="00CC4EB9"/>
    <w:rsid w:val="00CD0F55"/>
    <w:rsid w:val="00CD1A16"/>
    <w:rsid w:val="00CD234F"/>
    <w:rsid w:val="00CD3C8D"/>
    <w:rsid w:val="00CD3D82"/>
    <w:rsid w:val="00CD553E"/>
    <w:rsid w:val="00CD6C20"/>
    <w:rsid w:val="00CD6CF5"/>
    <w:rsid w:val="00CE15F4"/>
    <w:rsid w:val="00CE26C5"/>
    <w:rsid w:val="00CE3D5A"/>
    <w:rsid w:val="00CE588C"/>
    <w:rsid w:val="00CE66BE"/>
    <w:rsid w:val="00CF0921"/>
    <w:rsid w:val="00CF15B0"/>
    <w:rsid w:val="00CF2CE7"/>
    <w:rsid w:val="00CF3DF8"/>
    <w:rsid w:val="00CF3F9C"/>
    <w:rsid w:val="00CF4963"/>
    <w:rsid w:val="00D026EC"/>
    <w:rsid w:val="00D03E40"/>
    <w:rsid w:val="00D03F7A"/>
    <w:rsid w:val="00D06F04"/>
    <w:rsid w:val="00D06F1D"/>
    <w:rsid w:val="00D11868"/>
    <w:rsid w:val="00D12A83"/>
    <w:rsid w:val="00D139B5"/>
    <w:rsid w:val="00D15ABE"/>
    <w:rsid w:val="00D16C27"/>
    <w:rsid w:val="00D16DE9"/>
    <w:rsid w:val="00D20561"/>
    <w:rsid w:val="00D20A25"/>
    <w:rsid w:val="00D22EEF"/>
    <w:rsid w:val="00D26B47"/>
    <w:rsid w:val="00D27CA7"/>
    <w:rsid w:val="00D32FC2"/>
    <w:rsid w:val="00D34548"/>
    <w:rsid w:val="00D3551D"/>
    <w:rsid w:val="00D36498"/>
    <w:rsid w:val="00D37930"/>
    <w:rsid w:val="00D42459"/>
    <w:rsid w:val="00D45265"/>
    <w:rsid w:val="00D455F3"/>
    <w:rsid w:val="00D45CFD"/>
    <w:rsid w:val="00D460D3"/>
    <w:rsid w:val="00D47647"/>
    <w:rsid w:val="00D478EA"/>
    <w:rsid w:val="00D50754"/>
    <w:rsid w:val="00D50ED3"/>
    <w:rsid w:val="00D511ED"/>
    <w:rsid w:val="00D56062"/>
    <w:rsid w:val="00D56E56"/>
    <w:rsid w:val="00D6009C"/>
    <w:rsid w:val="00D60F94"/>
    <w:rsid w:val="00D64752"/>
    <w:rsid w:val="00D6481B"/>
    <w:rsid w:val="00D64BE2"/>
    <w:rsid w:val="00D65257"/>
    <w:rsid w:val="00D6562B"/>
    <w:rsid w:val="00D65AAC"/>
    <w:rsid w:val="00D67581"/>
    <w:rsid w:val="00D67B2B"/>
    <w:rsid w:val="00D7139C"/>
    <w:rsid w:val="00D72325"/>
    <w:rsid w:val="00D72A26"/>
    <w:rsid w:val="00D738A6"/>
    <w:rsid w:val="00D73A34"/>
    <w:rsid w:val="00D74382"/>
    <w:rsid w:val="00D753D8"/>
    <w:rsid w:val="00D76A86"/>
    <w:rsid w:val="00D76BD4"/>
    <w:rsid w:val="00D76E2B"/>
    <w:rsid w:val="00D8216A"/>
    <w:rsid w:val="00D83CB1"/>
    <w:rsid w:val="00D84784"/>
    <w:rsid w:val="00D854F8"/>
    <w:rsid w:val="00D85B3E"/>
    <w:rsid w:val="00D87D65"/>
    <w:rsid w:val="00D90440"/>
    <w:rsid w:val="00D912D5"/>
    <w:rsid w:val="00D91F42"/>
    <w:rsid w:val="00D9357D"/>
    <w:rsid w:val="00D94549"/>
    <w:rsid w:val="00D954BD"/>
    <w:rsid w:val="00D9616A"/>
    <w:rsid w:val="00D96EF0"/>
    <w:rsid w:val="00D9701A"/>
    <w:rsid w:val="00D97199"/>
    <w:rsid w:val="00D97485"/>
    <w:rsid w:val="00D97CED"/>
    <w:rsid w:val="00DA049B"/>
    <w:rsid w:val="00DA0C5A"/>
    <w:rsid w:val="00DA2563"/>
    <w:rsid w:val="00DA372C"/>
    <w:rsid w:val="00DA46C6"/>
    <w:rsid w:val="00DA6621"/>
    <w:rsid w:val="00DA6C98"/>
    <w:rsid w:val="00DA7567"/>
    <w:rsid w:val="00DA7B96"/>
    <w:rsid w:val="00DB0095"/>
    <w:rsid w:val="00DB0310"/>
    <w:rsid w:val="00DB1303"/>
    <w:rsid w:val="00DB17F8"/>
    <w:rsid w:val="00DB332C"/>
    <w:rsid w:val="00DB384F"/>
    <w:rsid w:val="00DB3C0B"/>
    <w:rsid w:val="00DB3D89"/>
    <w:rsid w:val="00DB43E0"/>
    <w:rsid w:val="00DB47A0"/>
    <w:rsid w:val="00DB5034"/>
    <w:rsid w:val="00DB5394"/>
    <w:rsid w:val="00DB58DC"/>
    <w:rsid w:val="00DB6234"/>
    <w:rsid w:val="00DB6BEB"/>
    <w:rsid w:val="00DC00DB"/>
    <w:rsid w:val="00DC0509"/>
    <w:rsid w:val="00DC2708"/>
    <w:rsid w:val="00DC4094"/>
    <w:rsid w:val="00DC4E56"/>
    <w:rsid w:val="00DC61D8"/>
    <w:rsid w:val="00DD0BE6"/>
    <w:rsid w:val="00DD0E6E"/>
    <w:rsid w:val="00DD1EC2"/>
    <w:rsid w:val="00DD34C2"/>
    <w:rsid w:val="00DD3A2C"/>
    <w:rsid w:val="00DD54BF"/>
    <w:rsid w:val="00DD6F80"/>
    <w:rsid w:val="00DD787A"/>
    <w:rsid w:val="00DE3BDE"/>
    <w:rsid w:val="00DE48A0"/>
    <w:rsid w:val="00DE7185"/>
    <w:rsid w:val="00DF0784"/>
    <w:rsid w:val="00DF1CB2"/>
    <w:rsid w:val="00DF2768"/>
    <w:rsid w:val="00DF2B0E"/>
    <w:rsid w:val="00DF2E41"/>
    <w:rsid w:val="00DF3115"/>
    <w:rsid w:val="00DF3859"/>
    <w:rsid w:val="00DF6BC0"/>
    <w:rsid w:val="00E006BF"/>
    <w:rsid w:val="00E007C1"/>
    <w:rsid w:val="00E00E2C"/>
    <w:rsid w:val="00E02043"/>
    <w:rsid w:val="00E033C5"/>
    <w:rsid w:val="00E03AAB"/>
    <w:rsid w:val="00E04DB6"/>
    <w:rsid w:val="00E1046A"/>
    <w:rsid w:val="00E130DA"/>
    <w:rsid w:val="00E13CA6"/>
    <w:rsid w:val="00E14CE8"/>
    <w:rsid w:val="00E1522B"/>
    <w:rsid w:val="00E1602E"/>
    <w:rsid w:val="00E170FD"/>
    <w:rsid w:val="00E2000E"/>
    <w:rsid w:val="00E20E1C"/>
    <w:rsid w:val="00E21819"/>
    <w:rsid w:val="00E23D7F"/>
    <w:rsid w:val="00E23F40"/>
    <w:rsid w:val="00E242E4"/>
    <w:rsid w:val="00E24FE2"/>
    <w:rsid w:val="00E25C08"/>
    <w:rsid w:val="00E25DE3"/>
    <w:rsid w:val="00E25F6A"/>
    <w:rsid w:val="00E2785E"/>
    <w:rsid w:val="00E32B82"/>
    <w:rsid w:val="00E330F4"/>
    <w:rsid w:val="00E33AB5"/>
    <w:rsid w:val="00E3470E"/>
    <w:rsid w:val="00E34F09"/>
    <w:rsid w:val="00E35017"/>
    <w:rsid w:val="00E35D61"/>
    <w:rsid w:val="00E35D6B"/>
    <w:rsid w:val="00E360BD"/>
    <w:rsid w:val="00E375FE"/>
    <w:rsid w:val="00E40F20"/>
    <w:rsid w:val="00E41252"/>
    <w:rsid w:val="00E41E85"/>
    <w:rsid w:val="00E42921"/>
    <w:rsid w:val="00E4452A"/>
    <w:rsid w:val="00E4555C"/>
    <w:rsid w:val="00E46AF8"/>
    <w:rsid w:val="00E47843"/>
    <w:rsid w:val="00E50419"/>
    <w:rsid w:val="00E517B1"/>
    <w:rsid w:val="00E51CB8"/>
    <w:rsid w:val="00E52BB6"/>
    <w:rsid w:val="00E52F6F"/>
    <w:rsid w:val="00E53535"/>
    <w:rsid w:val="00E542A5"/>
    <w:rsid w:val="00E571F3"/>
    <w:rsid w:val="00E57C60"/>
    <w:rsid w:val="00E60388"/>
    <w:rsid w:val="00E6041D"/>
    <w:rsid w:val="00E61E13"/>
    <w:rsid w:val="00E6223D"/>
    <w:rsid w:val="00E62FB5"/>
    <w:rsid w:val="00E6386A"/>
    <w:rsid w:val="00E64A6C"/>
    <w:rsid w:val="00E65717"/>
    <w:rsid w:val="00E66362"/>
    <w:rsid w:val="00E66DE9"/>
    <w:rsid w:val="00E671FC"/>
    <w:rsid w:val="00E67248"/>
    <w:rsid w:val="00E67375"/>
    <w:rsid w:val="00E67832"/>
    <w:rsid w:val="00E70085"/>
    <w:rsid w:val="00E706B4"/>
    <w:rsid w:val="00E714E6"/>
    <w:rsid w:val="00E725B1"/>
    <w:rsid w:val="00E73A3B"/>
    <w:rsid w:val="00E74A05"/>
    <w:rsid w:val="00E7544F"/>
    <w:rsid w:val="00E7549E"/>
    <w:rsid w:val="00E76519"/>
    <w:rsid w:val="00E77BEB"/>
    <w:rsid w:val="00E77C9A"/>
    <w:rsid w:val="00E8105F"/>
    <w:rsid w:val="00E81591"/>
    <w:rsid w:val="00E83B4C"/>
    <w:rsid w:val="00E83D76"/>
    <w:rsid w:val="00E83DA2"/>
    <w:rsid w:val="00E841AA"/>
    <w:rsid w:val="00E85394"/>
    <w:rsid w:val="00E867E6"/>
    <w:rsid w:val="00E86E4E"/>
    <w:rsid w:val="00E91F98"/>
    <w:rsid w:val="00E92694"/>
    <w:rsid w:val="00E92A81"/>
    <w:rsid w:val="00E92BCF"/>
    <w:rsid w:val="00E94A74"/>
    <w:rsid w:val="00E95D0A"/>
    <w:rsid w:val="00E9621C"/>
    <w:rsid w:val="00E96C4D"/>
    <w:rsid w:val="00E979AF"/>
    <w:rsid w:val="00E97BA3"/>
    <w:rsid w:val="00EA08E1"/>
    <w:rsid w:val="00EA10E0"/>
    <w:rsid w:val="00EA1124"/>
    <w:rsid w:val="00EA14C6"/>
    <w:rsid w:val="00EA187D"/>
    <w:rsid w:val="00EA1986"/>
    <w:rsid w:val="00EA23DF"/>
    <w:rsid w:val="00EA427D"/>
    <w:rsid w:val="00EA4897"/>
    <w:rsid w:val="00EA535F"/>
    <w:rsid w:val="00EA5976"/>
    <w:rsid w:val="00EA6609"/>
    <w:rsid w:val="00EB0560"/>
    <w:rsid w:val="00EB0709"/>
    <w:rsid w:val="00EB3810"/>
    <w:rsid w:val="00EB3B01"/>
    <w:rsid w:val="00EB5A55"/>
    <w:rsid w:val="00EB5CF0"/>
    <w:rsid w:val="00EB64E9"/>
    <w:rsid w:val="00EB6F2E"/>
    <w:rsid w:val="00EC2229"/>
    <w:rsid w:val="00EC282F"/>
    <w:rsid w:val="00EC2DFD"/>
    <w:rsid w:val="00EC34F4"/>
    <w:rsid w:val="00EC3A23"/>
    <w:rsid w:val="00EC497C"/>
    <w:rsid w:val="00EC5B01"/>
    <w:rsid w:val="00EC60DE"/>
    <w:rsid w:val="00EC6DDA"/>
    <w:rsid w:val="00ED1685"/>
    <w:rsid w:val="00ED28E3"/>
    <w:rsid w:val="00ED5EC1"/>
    <w:rsid w:val="00ED603B"/>
    <w:rsid w:val="00ED70BC"/>
    <w:rsid w:val="00ED716F"/>
    <w:rsid w:val="00ED76B2"/>
    <w:rsid w:val="00EE0315"/>
    <w:rsid w:val="00EE162F"/>
    <w:rsid w:val="00EE1E78"/>
    <w:rsid w:val="00EE223A"/>
    <w:rsid w:val="00EE2F8C"/>
    <w:rsid w:val="00EE3087"/>
    <w:rsid w:val="00EE3143"/>
    <w:rsid w:val="00EE3147"/>
    <w:rsid w:val="00EE5E5A"/>
    <w:rsid w:val="00EF0A9D"/>
    <w:rsid w:val="00EF0CCC"/>
    <w:rsid w:val="00EF0D71"/>
    <w:rsid w:val="00EF2C44"/>
    <w:rsid w:val="00EF3180"/>
    <w:rsid w:val="00EF3716"/>
    <w:rsid w:val="00EF4728"/>
    <w:rsid w:val="00EF5D8E"/>
    <w:rsid w:val="00EF632B"/>
    <w:rsid w:val="00EF7666"/>
    <w:rsid w:val="00EF799B"/>
    <w:rsid w:val="00EF7AF2"/>
    <w:rsid w:val="00EF7D59"/>
    <w:rsid w:val="00F00F8B"/>
    <w:rsid w:val="00F017CC"/>
    <w:rsid w:val="00F020A3"/>
    <w:rsid w:val="00F0217C"/>
    <w:rsid w:val="00F02AB7"/>
    <w:rsid w:val="00F02BAA"/>
    <w:rsid w:val="00F032AF"/>
    <w:rsid w:val="00F04504"/>
    <w:rsid w:val="00F0460A"/>
    <w:rsid w:val="00F05B42"/>
    <w:rsid w:val="00F06717"/>
    <w:rsid w:val="00F06BA0"/>
    <w:rsid w:val="00F11042"/>
    <w:rsid w:val="00F11614"/>
    <w:rsid w:val="00F116BD"/>
    <w:rsid w:val="00F126DB"/>
    <w:rsid w:val="00F14395"/>
    <w:rsid w:val="00F14936"/>
    <w:rsid w:val="00F168EA"/>
    <w:rsid w:val="00F16A34"/>
    <w:rsid w:val="00F16EC6"/>
    <w:rsid w:val="00F2076C"/>
    <w:rsid w:val="00F21152"/>
    <w:rsid w:val="00F21349"/>
    <w:rsid w:val="00F22FD2"/>
    <w:rsid w:val="00F2351B"/>
    <w:rsid w:val="00F23B08"/>
    <w:rsid w:val="00F24068"/>
    <w:rsid w:val="00F247AE"/>
    <w:rsid w:val="00F251C6"/>
    <w:rsid w:val="00F25A70"/>
    <w:rsid w:val="00F25B49"/>
    <w:rsid w:val="00F25B94"/>
    <w:rsid w:val="00F25EBE"/>
    <w:rsid w:val="00F274E5"/>
    <w:rsid w:val="00F27CC5"/>
    <w:rsid w:val="00F27E2A"/>
    <w:rsid w:val="00F27EC8"/>
    <w:rsid w:val="00F30B11"/>
    <w:rsid w:val="00F30E4A"/>
    <w:rsid w:val="00F31A39"/>
    <w:rsid w:val="00F32191"/>
    <w:rsid w:val="00F321CA"/>
    <w:rsid w:val="00F32C33"/>
    <w:rsid w:val="00F32C87"/>
    <w:rsid w:val="00F338BE"/>
    <w:rsid w:val="00F3518B"/>
    <w:rsid w:val="00F35FB5"/>
    <w:rsid w:val="00F3622E"/>
    <w:rsid w:val="00F41580"/>
    <w:rsid w:val="00F41CEE"/>
    <w:rsid w:val="00F42B68"/>
    <w:rsid w:val="00F42C7C"/>
    <w:rsid w:val="00F44DB3"/>
    <w:rsid w:val="00F46A17"/>
    <w:rsid w:val="00F47C59"/>
    <w:rsid w:val="00F47DAC"/>
    <w:rsid w:val="00F47F7B"/>
    <w:rsid w:val="00F505DF"/>
    <w:rsid w:val="00F51675"/>
    <w:rsid w:val="00F52493"/>
    <w:rsid w:val="00F52A88"/>
    <w:rsid w:val="00F551BD"/>
    <w:rsid w:val="00F55648"/>
    <w:rsid w:val="00F5670B"/>
    <w:rsid w:val="00F576BC"/>
    <w:rsid w:val="00F607E1"/>
    <w:rsid w:val="00F610AA"/>
    <w:rsid w:val="00F61591"/>
    <w:rsid w:val="00F620E4"/>
    <w:rsid w:val="00F62244"/>
    <w:rsid w:val="00F62D76"/>
    <w:rsid w:val="00F62DFA"/>
    <w:rsid w:val="00F646EE"/>
    <w:rsid w:val="00F656D0"/>
    <w:rsid w:val="00F679E2"/>
    <w:rsid w:val="00F67AC9"/>
    <w:rsid w:val="00F67CFB"/>
    <w:rsid w:val="00F703F1"/>
    <w:rsid w:val="00F7104C"/>
    <w:rsid w:val="00F71D43"/>
    <w:rsid w:val="00F720AD"/>
    <w:rsid w:val="00F749DC"/>
    <w:rsid w:val="00F74F09"/>
    <w:rsid w:val="00F766FC"/>
    <w:rsid w:val="00F8012F"/>
    <w:rsid w:val="00F810D9"/>
    <w:rsid w:val="00F81439"/>
    <w:rsid w:val="00F81CBD"/>
    <w:rsid w:val="00F81D57"/>
    <w:rsid w:val="00F81D89"/>
    <w:rsid w:val="00F82E14"/>
    <w:rsid w:val="00F8507C"/>
    <w:rsid w:val="00F85878"/>
    <w:rsid w:val="00F85FA8"/>
    <w:rsid w:val="00F872EE"/>
    <w:rsid w:val="00F90B97"/>
    <w:rsid w:val="00F91706"/>
    <w:rsid w:val="00F91A63"/>
    <w:rsid w:val="00F91FA8"/>
    <w:rsid w:val="00F947DA"/>
    <w:rsid w:val="00F94DDA"/>
    <w:rsid w:val="00F953EA"/>
    <w:rsid w:val="00F9568C"/>
    <w:rsid w:val="00F958FD"/>
    <w:rsid w:val="00F9701A"/>
    <w:rsid w:val="00F97F4C"/>
    <w:rsid w:val="00FA0838"/>
    <w:rsid w:val="00FA1420"/>
    <w:rsid w:val="00FA2C81"/>
    <w:rsid w:val="00FA3439"/>
    <w:rsid w:val="00FA4935"/>
    <w:rsid w:val="00FA5821"/>
    <w:rsid w:val="00FA6D6A"/>
    <w:rsid w:val="00FB0FF9"/>
    <w:rsid w:val="00FB18EE"/>
    <w:rsid w:val="00FB1F3A"/>
    <w:rsid w:val="00FB44FD"/>
    <w:rsid w:val="00FB463F"/>
    <w:rsid w:val="00FB5CD8"/>
    <w:rsid w:val="00FB5F3B"/>
    <w:rsid w:val="00FB63D7"/>
    <w:rsid w:val="00FC03DC"/>
    <w:rsid w:val="00FC0F88"/>
    <w:rsid w:val="00FC1DAA"/>
    <w:rsid w:val="00FC205B"/>
    <w:rsid w:val="00FC24C7"/>
    <w:rsid w:val="00FC2938"/>
    <w:rsid w:val="00FC3CC7"/>
    <w:rsid w:val="00FC516A"/>
    <w:rsid w:val="00FC583C"/>
    <w:rsid w:val="00FC690E"/>
    <w:rsid w:val="00FC775E"/>
    <w:rsid w:val="00FD115F"/>
    <w:rsid w:val="00FD14B4"/>
    <w:rsid w:val="00FD15F2"/>
    <w:rsid w:val="00FD1978"/>
    <w:rsid w:val="00FD43B4"/>
    <w:rsid w:val="00FD52B3"/>
    <w:rsid w:val="00FD75E9"/>
    <w:rsid w:val="00FD76CB"/>
    <w:rsid w:val="00FE15FB"/>
    <w:rsid w:val="00FE1B7A"/>
    <w:rsid w:val="00FE390F"/>
    <w:rsid w:val="00FE4B0F"/>
    <w:rsid w:val="00FE5861"/>
    <w:rsid w:val="00FE6E95"/>
    <w:rsid w:val="00FE7A5D"/>
    <w:rsid w:val="00FF096E"/>
    <w:rsid w:val="00FF0AA8"/>
    <w:rsid w:val="00FF2354"/>
    <w:rsid w:val="00FF2756"/>
    <w:rsid w:val="00FF336F"/>
    <w:rsid w:val="00FF43CF"/>
    <w:rsid w:val="00FF4D9D"/>
    <w:rsid w:val="00FF5B30"/>
    <w:rsid w:val="00FF5B8F"/>
    <w:rsid w:val="00FF635A"/>
    <w:rsid w:val="00FF69CE"/>
    <w:rsid w:val="00FF74C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3A94C"/>
  <w15:chartTrackingRefBased/>
  <w15:docId w15:val="{2B2426B2-387E-471A-8A3D-A6BC0475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ARJOMIC"/>
    <w:uiPriority w:val="1"/>
    <w:qFormat/>
    <w:rsid w:val="00093B68"/>
    <w:pPr>
      <w:widowControl w:val="0"/>
      <w:autoSpaceDE w:val="0"/>
      <w:autoSpaceDN w:val="0"/>
      <w:bidi/>
      <w:spacing w:after="0" w:line="240" w:lineRule="auto"/>
      <w:jc w:val="both"/>
    </w:pPr>
    <w:rPr>
      <w:rFonts w:ascii="Times New Roman" w:hAnsi="Times New Roman" w:cs="B Nazanin"/>
      <w:color w:val="323E4F" w:themeColor="text2" w:themeShade="BF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90"/>
    <w:pPr>
      <w:keepNext/>
      <w:keepLines/>
      <w:spacing w:before="240"/>
      <w:ind w:left="26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90"/>
    <w:pPr>
      <w:keepNext/>
      <w:keepLines/>
      <w:spacing w:before="40"/>
      <w:ind w:left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490"/>
    <w:pPr>
      <w:keepNext/>
      <w:keepLines/>
      <w:spacing w:before="40"/>
      <w:ind w:left="296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C0D"/>
    <w:pPr>
      <w:keepNext/>
      <w:keepLines/>
      <w:numPr>
        <w:numId w:val="1"/>
      </w:numPr>
      <w:spacing w:before="4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2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9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490"/>
    <w:rPr>
      <w:rFonts w:ascii="Times New Roman" w:eastAsiaTheme="majorEastAsia" w:hAnsi="Times New Roman" w:cs="B Nazani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24490"/>
    <w:rPr>
      <w:rFonts w:ascii="Times New Roman" w:eastAsiaTheme="majorEastAsia" w:hAnsi="Times New Roman" w:cs="B Nazanin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1C0D"/>
    <w:rPr>
      <w:rFonts w:ascii="Times New Roman" w:eastAsiaTheme="majorEastAsia" w:hAnsi="Times New Roman" w:cs="B Nazanin"/>
      <w:b/>
      <w:bCs/>
      <w:color w:val="323E4F" w:themeColor="text2" w:themeShade="BF"/>
      <w:sz w:val="28"/>
      <w:szCs w:val="32"/>
    </w:rPr>
  </w:style>
  <w:style w:type="paragraph" w:styleId="BodyText">
    <w:name w:val="Body Text"/>
    <w:basedOn w:val="Normal"/>
    <w:next w:val="Normal"/>
    <w:link w:val="BodyTextChar"/>
    <w:autoRedefine/>
    <w:uiPriority w:val="1"/>
    <w:qFormat/>
    <w:rsid w:val="00630B55"/>
    <w:pPr>
      <w:bidi w:val="0"/>
    </w:pPr>
    <w:rPr>
      <w:rFonts w:asciiTheme="minorHAnsi" w:eastAsia="Arial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630B55"/>
    <w:rPr>
      <w:rFonts w:eastAsia="Arial"/>
      <w:color w:val="323E4F" w:themeColor="text2" w:themeShade="BF"/>
    </w:rPr>
  </w:style>
  <w:style w:type="table" w:styleId="TableGrid">
    <w:name w:val="Table Grid"/>
    <w:basedOn w:val="TableNormal"/>
    <w:uiPriority w:val="39"/>
    <w:rsid w:val="00B2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B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BC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DF6B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BC0"/>
    <w:rPr>
      <w:rFonts w:ascii="Times New Roman" w:hAnsi="Times New Roman" w:cs="B Nazanin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DF6B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4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49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6B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6B19"/>
    <w:rPr>
      <w:rFonts w:ascii="Times New Roman" w:hAnsi="Times New Roman" w:cs="B Nazanin"/>
      <w:color w:val="323E4F" w:themeColor="text2" w:themeShade="B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6B19"/>
    <w:rPr>
      <w:vertAlign w:val="superscript"/>
    </w:rPr>
  </w:style>
  <w:style w:type="character" w:customStyle="1" w:styleId="rcolor2">
    <w:name w:val="rcolor2"/>
    <w:basedOn w:val="DefaultParagraphFont"/>
    <w:rsid w:val="0057548C"/>
  </w:style>
  <w:style w:type="paragraph" w:styleId="ListParagraph">
    <w:name w:val="List Paragraph"/>
    <w:basedOn w:val="Normal"/>
    <w:uiPriority w:val="34"/>
    <w:qFormat/>
    <w:rsid w:val="00C6665A"/>
    <w:pPr>
      <w:widowControl/>
      <w:autoSpaceDE/>
      <w:autoSpaceDN/>
      <w:bidi w:val="0"/>
      <w:ind w:left="720"/>
      <w:contextualSpacing/>
      <w:jc w:val="left"/>
    </w:pPr>
    <w:rPr>
      <w:rFonts w:eastAsia="Times New Roman" w:cs="Times New Roman"/>
      <w:color w:val="auto"/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644B3D"/>
    <w:pPr>
      <w:spacing w:after="0" w:line="240" w:lineRule="auto"/>
    </w:pPr>
    <w:rPr>
      <w:rFonts w:ascii="Times New Roman" w:hAnsi="Times New Roman" w:cs="B Nazanin"/>
      <w:color w:val="323E4F" w:themeColor="text2" w:themeShade="BF"/>
      <w:sz w:val="28"/>
      <w:szCs w:val="32"/>
    </w:rPr>
  </w:style>
  <w:style w:type="character" w:customStyle="1" w:styleId="fontstyle01">
    <w:name w:val="fontstyle01"/>
    <w:basedOn w:val="DefaultParagraphFont"/>
    <w:rsid w:val="00670C84"/>
    <w:rPr>
      <w:rFonts w:ascii="AdvOT5fcf1b24" w:hAnsi="AdvOT5fcf1b24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670C84"/>
    <w:rPr>
      <w:rFonts w:ascii="AdvOT5fcf1b24+20" w:hAnsi="AdvOT5fcf1b24+2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670C84"/>
    <w:rPr>
      <w:rFonts w:ascii="AdvOTce3d9a73" w:hAnsi="AdvOTce3d9a73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70C84"/>
    <w:rPr>
      <w:rFonts w:ascii="AdvOTc20ddc96" w:hAnsi="AdvOTc20ddc96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51">
    <w:name w:val="fontstyle51"/>
    <w:basedOn w:val="DefaultParagraphFont"/>
    <w:rsid w:val="00670C84"/>
    <w:rPr>
      <w:rFonts w:ascii="AdvOT3b30f6db.B" w:hAnsi="AdvOT3b30f6db.B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670C84"/>
    <w:rPr>
      <w:rFonts w:ascii="AdvOTf9433e2d" w:hAnsi="AdvOTf9433e2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670C84"/>
    <w:rPr>
      <w:rFonts w:ascii="AdvOTf9433e2d+fb" w:hAnsi="AdvOTf9433e2d+fb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670C84"/>
    <w:rPr>
      <w:rFonts w:ascii="AdvOTf9433e2d+20" w:hAnsi="AdvOTf9433e2d+2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DefaultParagraphFont"/>
    <w:rsid w:val="00670C84"/>
    <w:rPr>
      <w:rFonts w:ascii="AdvTT4ff65459" w:hAnsi="AdvTT4ff6545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01">
    <w:name w:val="fontstyle101"/>
    <w:basedOn w:val="DefaultParagraphFont"/>
    <w:rsid w:val="00670C84"/>
    <w:rPr>
      <w:rFonts w:ascii="AdvOTb4af3d5d.I" w:hAnsi="AdvOTb4af3d5d.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1">
    <w:name w:val="fontstyle111"/>
    <w:basedOn w:val="DefaultParagraphFont"/>
    <w:rsid w:val="00670C84"/>
    <w:rPr>
      <w:rFonts w:ascii="AdvOT3b30f6db.B+fb" w:hAnsi="AdvOT3b30f6db.B+fb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21">
    <w:name w:val="fontstyle121"/>
    <w:basedOn w:val="DefaultParagraphFont"/>
    <w:rsid w:val="00670C84"/>
    <w:rPr>
      <w:rFonts w:ascii="AdvOT35387326.B" w:hAnsi="AdvOT35387326.B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31">
    <w:name w:val="fontstyle131"/>
    <w:basedOn w:val="DefaultParagraphFont"/>
    <w:rsid w:val="00670C84"/>
    <w:rPr>
      <w:rFonts w:ascii="AdvOT35387326.B+fb" w:hAnsi="AdvOT35387326.B+fb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41">
    <w:name w:val="fontstyle141"/>
    <w:basedOn w:val="DefaultParagraphFont"/>
    <w:rsid w:val="00670C84"/>
    <w:rPr>
      <w:rFonts w:ascii="AdvOT8608a8d1+03" w:hAnsi="AdvOT8608a8d1+03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51">
    <w:name w:val="fontstyle151"/>
    <w:basedOn w:val="DefaultParagraphFont"/>
    <w:rsid w:val="00670C84"/>
    <w:rPr>
      <w:rFonts w:ascii="AdvOTc20ddc96+fb" w:hAnsi="AdvOTc20ddc96+fb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61">
    <w:name w:val="fontstyle161"/>
    <w:basedOn w:val="DefaultParagraphFont"/>
    <w:rsid w:val="00670C84"/>
    <w:rPr>
      <w:rFonts w:ascii="AdvOTc20ddc96+20" w:hAnsi="AdvOTc20ddc96+20" w:hint="default"/>
      <w:b w:val="0"/>
      <w:bCs w:val="0"/>
      <w:i w:val="0"/>
      <w:iCs w:val="0"/>
      <w:color w:val="000000"/>
      <w:sz w:val="18"/>
      <w:szCs w:val="18"/>
    </w:rPr>
  </w:style>
  <w:style w:type="table" w:styleId="ListTable4-Accent6">
    <w:name w:val="List Table 4 Accent 6"/>
    <w:basedOn w:val="TableNormal"/>
    <w:uiPriority w:val="49"/>
    <w:rsid w:val="006E24F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D5F12"/>
    <w:rPr>
      <w:color w:val="954F72" w:themeColor="followedHyperlink"/>
      <w:u w:val="single"/>
    </w:rPr>
  </w:style>
  <w:style w:type="character" w:customStyle="1" w:styleId="cursordefault">
    <w:name w:val="cursordefault"/>
    <w:basedOn w:val="DefaultParagraphFont"/>
    <w:rsid w:val="00C078BF"/>
  </w:style>
  <w:style w:type="paragraph" w:styleId="TOCHeading">
    <w:name w:val="TOC Heading"/>
    <w:basedOn w:val="Heading1"/>
    <w:next w:val="Normal"/>
    <w:uiPriority w:val="39"/>
    <w:unhideWhenUsed/>
    <w:qFormat/>
    <w:rsid w:val="00D854F8"/>
    <w:pPr>
      <w:widowControl/>
      <w:autoSpaceDE/>
      <w:autoSpaceDN/>
      <w:bidi w:val="0"/>
      <w:spacing w:line="259" w:lineRule="auto"/>
      <w:ind w:left="0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lang w:bidi="ar-SA"/>
    </w:rPr>
  </w:style>
  <w:style w:type="paragraph" w:styleId="TOC1">
    <w:name w:val="toc 1"/>
    <w:aliases w:val="فهرست"/>
    <w:basedOn w:val="Normal"/>
    <w:next w:val="Normal"/>
    <w:autoRedefine/>
    <w:uiPriority w:val="39"/>
    <w:unhideWhenUsed/>
    <w:qFormat/>
    <w:rsid w:val="00C12E3A"/>
    <w:pPr>
      <w:tabs>
        <w:tab w:val="right" w:leader="dot" w:pos="9016"/>
      </w:tabs>
      <w:spacing w:after="100"/>
    </w:pPr>
    <w:rPr>
      <w:b/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910E7"/>
    <w:pPr>
      <w:pBdr>
        <w:top w:val="single" w:sz="4" w:space="15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tabs>
        <w:tab w:val="right" w:leader="dot" w:pos="9016"/>
      </w:tabs>
      <w:spacing w:after="100"/>
      <w:ind w:left="280"/>
    </w:pPr>
  </w:style>
  <w:style w:type="paragraph" w:styleId="NormalWeb">
    <w:name w:val="Normal (Web)"/>
    <w:basedOn w:val="Normal"/>
    <w:uiPriority w:val="99"/>
    <w:unhideWhenUsed/>
    <w:rsid w:val="001251F9"/>
    <w:pPr>
      <w:widowControl/>
      <w:autoSpaceDE/>
      <w:autoSpaceDN/>
      <w:bidi w:val="0"/>
      <w:spacing w:before="100" w:beforeAutospacing="1" w:after="100" w:afterAutospacing="1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10F5D"/>
  </w:style>
  <w:style w:type="character" w:customStyle="1" w:styleId="IntenseQuoteChar">
    <w:name w:val="Intense Quote Char"/>
    <w:basedOn w:val="DefaultParagraphFont"/>
    <w:link w:val="IntenseQuote"/>
    <w:uiPriority w:val="30"/>
    <w:rsid w:val="00774E1A"/>
    <w:rPr>
      <w:rFonts w:ascii="XB Kayhan" w:hAnsi="XB Kayhan" w:cs="XB Kayhan"/>
      <w:i/>
      <w:iCs/>
      <w:color w:val="385623" w:themeColor="accent6" w:themeShade="80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1A"/>
    <w:pPr>
      <w:widowControl/>
      <w:pBdr>
        <w:top w:val="single" w:sz="4" w:space="10" w:color="5B9BD5" w:themeColor="accent1"/>
        <w:bottom w:val="single" w:sz="4" w:space="10" w:color="5B9BD5" w:themeColor="accent1"/>
      </w:pBdr>
      <w:autoSpaceDE/>
      <w:autoSpaceDN/>
      <w:spacing w:before="360" w:after="360" w:line="256" w:lineRule="auto"/>
      <w:ind w:left="864" w:right="864"/>
      <w:jc w:val="center"/>
    </w:pPr>
    <w:rPr>
      <w:rFonts w:ascii="XB Kayhan" w:hAnsi="XB Kayhan" w:cs="XB Kayhan"/>
      <w:i/>
      <w:iCs/>
      <w:color w:val="385623" w:themeColor="accent6" w:themeShade="80"/>
      <w:sz w:val="26"/>
      <w:szCs w:val="26"/>
    </w:rPr>
  </w:style>
  <w:style w:type="table" w:styleId="GridTable4-Accent6">
    <w:name w:val="Grid Table 4 Accent 6"/>
    <w:basedOn w:val="TableNormal"/>
    <w:uiPriority w:val="49"/>
    <w:rsid w:val="00183F0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75437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23A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elementor-icon-list-text">
    <w:name w:val="elementor-icon-list-text"/>
    <w:basedOn w:val="DefaultParagraphFont"/>
    <w:rsid w:val="007162BC"/>
  </w:style>
  <w:style w:type="character" w:styleId="Strong">
    <w:name w:val="Strong"/>
    <w:basedOn w:val="DefaultParagraphFont"/>
    <w:uiPriority w:val="22"/>
    <w:qFormat/>
    <w:rsid w:val="007162BC"/>
    <w:rPr>
      <w:b/>
      <w:bCs/>
    </w:rPr>
  </w:style>
  <w:style w:type="character" w:customStyle="1" w:styleId="elementor-button-text">
    <w:name w:val="elementor-button-text"/>
    <w:basedOn w:val="DefaultParagraphFont"/>
    <w:rsid w:val="00716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57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2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7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6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6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84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63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1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1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2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0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8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2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7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8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7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6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04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2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5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12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9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9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3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6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0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0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07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2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7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0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0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1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1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62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1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4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4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9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55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6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3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3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7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63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5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1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34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9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7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9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9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11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19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72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69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07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96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11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4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45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73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5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1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66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802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3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2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92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6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6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6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7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57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0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6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0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5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9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33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2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1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94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1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51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5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9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5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9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1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4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06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5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2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6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2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5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6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4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17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4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2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3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3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4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4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0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6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0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9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3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3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8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53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5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29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725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845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440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86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630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36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0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85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91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38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68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945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6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40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4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14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72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36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905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48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3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55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5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03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9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5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0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3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42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0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5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9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2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65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41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53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8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6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02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87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4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8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0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1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6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6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0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0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2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3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6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9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3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0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0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1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30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95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2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4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676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35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32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49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62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59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54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9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991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19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60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28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67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7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8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06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0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23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0579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77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4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9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9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6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85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1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30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4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4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49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79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9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6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5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5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8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8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64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3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0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92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55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7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14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2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8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96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8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2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0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2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06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5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3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9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eh\Downloa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A8633-49FD-4430-9708-3E5515DC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26774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BRFX</dc:creator>
  <cp:keywords/>
  <dc:description/>
  <cp:lastModifiedBy>venous pc</cp:lastModifiedBy>
  <cp:revision>179</cp:revision>
  <dcterms:created xsi:type="dcterms:W3CDTF">2020-12-26T14:24:00Z</dcterms:created>
  <dcterms:modified xsi:type="dcterms:W3CDTF">2025-09-30T10:58:00Z</dcterms:modified>
</cp:coreProperties>
</file>